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C1539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C1539" w:rsidRDefault="00FA52E4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V4.0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C1539" w:rsidRDefault="00FA52E4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Sep-2018</w:t>
                                      </w:r>
                                    </w:p>
                                  </w:tc>
                                </w:tr>
                              </w:tbl>
                              <w:p w:rsidR="004C1539" w:rsidRDefault="004C1539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&#13;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C1539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C1539" w:rsidRDefault="00FA52E4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V4.0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C1539" w:rsidRDefault="00FA52E4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Sep-2018</w:t>
                                </w:r>
                              </w:p>
                            </w:tc>
                          </w:tr>
                        </w:tbl>
                        <w:p w:rsidR="004C1539" w:rsidRDefault="004C1539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1539" w:rsidRDefault="00BC07F1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C1539" w:rsidRPr="00C5317B">
                                      <w:t>F#</w:t>
                                    </w:r>
                                    <w:r w:rsidR="004C1539">
                                      <w:t xml:space="preserve"> Workshop</w:t>
                                    </w:r>
                                  </w:sdtContent>
                                </w:sdt>
                                <w:r w:rsidR="004C1539">
                                  <w:t xml:space="preserve"> </w:t>
                                </w:r>
                              </w:p>
                              <w:p w:rsidR="004C1539" w:rsidRPr="00246420" w:rsidRDefault="004C1539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  <w:r w:rsidR="0034431F">
                                  <w:rPr>
                                    <w:sz w:val="56"/>
                                  </w:rPr>
                                  <w:t xml:space="preserve"> Guide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" filled="f" stroked="f" strokeweight=".5pt">
                    <v:textbox inset="0,0,0,0">
                      <w:txbxContent>
                        <w:p w:rsidR="004C1539" w:rsidRDefault="00D4233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C1539" w:rsidRPr="00C5317B">
                                <w:t>F#</w:t>
                              </w:r>
                              <w:r w:rsidR="004C1539">
                                <w:t xml:space="preserve"> Workshop</w:t>
                              </w:r>
                            </w:sdtContent>
                          </w:sdt>
                          <w:r w:rsidR="004C1539">
                            <w:t xml:space="preserve"> </w:t>
                          </w:r>
                        </w:p>
                        <w:p w:rsidR="004C1539" w:rsidRPr="00246420" w:rsidRDefault="004C1539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  <w:r w:rsidR="0034431F">
                            <w:rPr>
                              <w:sz w:val="56"/>
                            </w:rPr>
                            <w:t xml:space="preserve"> Guide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0B53D0" w:rsidRDefault="000B53D0" w:rsidP="00540C3A">
      <w:r>
        <w:t>Do you want to learn F# and Functional Programming? Well, you better start coding!</w:t>
      </w:r>
      <w:r w:rsidR="003628D1">
        <w:t xml:space="preserve"> </w:t>
      </w:r>
      <w:r w:rsidR="00DC27F3">
        <w:t>Learning a new programming</w:t>
      </w:r>
      <w:r>
        <w:t xml:space="preserve"> language</w:t>
      </w:r>
      <w:r w:rsidR="00DC27F3">
        <w:t xml:space="preserve"> is not easy</w:t>
      </w:r>
      <w:r>
        <w:t xml:space="preserve">, </w:t>
      </w:r>
      <w:r w:rsidR="00DC27F3">
        <w:t>on top of reading a lot</w:t>
      </w:r>
      <w:r>
        <w:t xml:space="preserve"> you need to practice even more.</w:t>
      </w:r>
    </w:p>
    <w:p w:rsidR="003E4214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  <w:r w:rsidR="003628D1">
        <w:t xml:space="preserve"> </w:t>
      </w:r>
      <w:r w:rsidR="003E4214"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 w:rsidR="003E4214"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8C7418" w:rsidRDefault="008C7418" w:rsidP="00540C3A"/>
    <w:p w:rsidR="008C7418" w:rsidRPr="008C7418" w:rsidRDefault="00734265" w:rsidP="00FA6ECF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FA52E4" w:rsidRDefault="00FA52E4" w:rsidP="00FA52E4">
      <w:pPr>
        <w:pStyle w:val="ListParagraph"/>
        <w:numPr>
          <w:ilvl w:val="0"/>
          <w:numId w:val="11"/>
        </w:numPr>
      </w:pPr>
      <w:r>
        <w:t>NET Core SDK</w:t>
      </w:r>
    </w:p>
    <w:p w:rsidR="00FA52E4" w:rsidRDefault="00FA52E4" w:rsidP="00FA52E4">
      <w:pPr>
        <w:pStyle w:val="ListParagraph"/>
        <w:numPr>
          <w:ilvl w:val="0"/>
          <w:numId w:val="11"/>
        </w:numPr>
      </w:pPr>
      <w:r>
        <w:t>Visual Studio Code</w:t>
      </w:r>
    </w:p>
    <w:p w:rsidR="001B3073" w:rsidRDefault="00FA52E4" w:rsidP="00FA52E4">
      <w:pPr>
        <w:pStyle w:val="ListParagraph"/>
        <w:numPr>
          <w:ilvl w:val="0"/>
          <w:numId w:val="11"/>
        </w:numPr>
      </w:pPr>
      <w:r>
        <w:t>Ionide package</w:t>
      </w:r>
    </w:p>
    <w:p w:rsidR="004522FB" w:rsidRDefault="004522FB" w:rsidP="00FA52E4">
      <w:pPr>
        <w:pStyle w:val="ListParagraph"/>
        <w:numPr>
          <w:ilvl w:val="0"/>
          <w:numId w:val="11"/>
        </w:numPr>
      </w:pPr>
      <w:r>
        <w:t>Mono (Mac or Linux only)</w:t>
      </w:r>
    </w:p>
    <w:p w:rsidR="008C7418" w:rsidRDefault="008C7418" w:rsidP="00DC27F3"/>
    <w:p w:rsidR="008C7418" w:rsidRDefault="001B3073" w:rsidP="00DC27F3">
      <w:r>
        <w:t xml:space="preserve">Go to </w:t>
      </w:r>
      <w:hyperlink r:id="rId9" w:anchor="pre-requisites" w:history="1">
        <w:r w:rsidR="00AB1422" w:rsidRPr="009048EC">
          <w:rPr>
            <w:rStyle w:val="Hyperlink"/>
          </w:rPr>
          <w:t>http://fsharpworkshop.com/#pre-requisites</w:t>
        </w:r>
      </w:hyperlink>
      <w:r w:rsidR="00AB1422">
        <w:t xml:space="preserve"> </w:t>
      </w:r>
      <w:r w:rsidR="00AE7A85">
        <w:t>to</w:t>
      </w:r>
      <w:r>
        <w:t xml:space="preserve"> access the </w:t>
      </w:r>
      <w:r w:rsidR="00BB13E6">
        <w:t xml:space="preserve">pre-requisites </w:t>
      </w:r>
      <w:r>
        <w:t>links.</w:t>
      </w:r>
      <w:r w:rsidR="00BB13E6">
        <w:t xml:space="preserve"> </w:t>
      </w:r>
    </w:p>
    <w:p w:rsidR="007A61E0" w:rsidRDefault="00BB13E6" w:rsidP="00DC27F3">
      <w:r>
        <w:t>T</w:t>
      </w:r>
      <w:r w:rsidR="001B3073">
        <w:t>he workshop</w:t>
      </w:r>
      <w:r w:rsidR="008C7418">
        <w:t xml:space="preserve"> also</w:t>
      </w:r>
      <w:r>
        <w:t xml:space="preserve"> requires </w:t>
      </w:r>
      <w:r w:rsidR="007A61E0">
        <w:t>int</w:t>
      </w:r>
      <w:r>
        <w:t>ernet connection to download its</w:t>
      </w:r>
      <w:r w:rsidR="007A61E0">
        <w:t xml:space="preserve"> dependencies.</w:t>
      </w:r>
    </w:p>
    <w:p w:rsidR="00CC1035" w:rsidRPr="00CC1035" w:rsidRDefault="00CC1035" w:rsidP="00DC27F3">
      <w:pPr>
        <w:rPr>
          <w:sz w:val="12"/>
          <w:szCs w:val="12"/>
        </w:rPr>
      </w:pPr>
    </w:p>
    <w:p w:rsidR="00C12B75" w:rsidRDefault="00EB27EE" w:rsidP="00C12B75">
      <w:pPr>
        <w:pStyle w:val="Heading2"/>
      </w:pPr>
      <w:bookmarkStart w:id="2" w:name="_Toc398747068"/>
      <w:bookmarkStart w:id="3" w:name="_Toc402896136"/>
      <w:bookmarkStart w:id="4" w:name="_Toc439596082"/>
      <w:bookmarkEnd w:id="1"/>
      <w:r>
        <w:t>Source</w:t>
      </w:r>
      <w:bookmarkEnd w:id="2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3"/>
      <w:bookmarkEnd w:id="4"/>
    </w:p>
    <w:p w:rsidR="00C12B75" w:rsidRDefault="00BC07F1" w:rsidP="00540C3A">
      <w:hyperlink r:id="rId10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BC07F1" w:rsidP="00540C3A">
      <w:hyperlink r:id="rId11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C1035" w:rsidRPr="00F73439" w:rsidRDefault="00CC1035" w:rsidP="00F73439">
      <w:pPr>
        <w:rPr>
          <w:sz w:val="12"/>
          <w:szCs w:val="12"/>
        </w:rPr>
      </w:pPr>
      <w:bookmarkStart w:id="5" w:name="_Toc398747069"/>
      <w:bookmarkStart w:id="6" w:name="_Toc402896137"/>
      <w:bookmarkStart w:id="7" w:name="_Toc439596083"/>
    </w:p>
    <w:p w:rsidR="00553897" w:rsidRDefault="00EB27EE" w:rsidP="00553897">
      <w:pPr>
        <w:pStyle w:val="Heading2"/>
      </w:pPr>
      <w:r>
        <w:t>Author</w:t>
      </w:r>
      <w:bookmarkEnd w:id="5"/>
      <w:bookmarkEnd w:id="6"/>
      <w:bookmarkEnd w:id="7"/>
    </w:p>
    <w:p w:rsidR="00D14C34" w:rsidRDefault="00553897" w:rsidP="00553897">
      <w:r>
        <w:t>Jorge Fioranelli</w:t>
      </w:r>
      <w:r w:rsidR="00993D4B">
        <w:t xml:space="preserve"> (@jorgefioranelli)</w:t>
      </w:r>
      <w:r w:rsidR="00CC1035">
        <w:t xml:space="preserve"> - </w:t>
      </w:r>
      <w:r>
        <w:t>Licensed under the Apache License, Version 2.0</w:t>
      </w:r>
    </w:p>
    <w:p w:rsidR="00D14C34" w:rsidRDefault="00D14C34" w:rsidP="00CC1035">
      <w:pPr>
        <w:pStyle w:val="Heading1"/>
      </w:pPr>
      <w:r>
        <w:br w:type="page"/>
      </w:r>
      <w:r>
        <w:lastRenderedPageBreak/>
        <w:t>Before we start</w:t>
      </w:r>
    </w:p>
    <w:p w:rsidR="002126B6" w:rsidRDefault="002126B6" w:rsidP="006869B5">
      <w:r>
        <w:t>Make sure you have the pre-requisites installed (see Pre-Requisites section in the previous page).</w:t>
      </w:r>
    </w:p>
    <w:p w:rsidR="006869B5" w:rsidRPr="006869B5" w:rsidRDefault="002126B6" w:rsidP="006869B5">
      <w:r>
        <w:t>P</w:t>
      </w:r>
      <w:r w:rsidR="006869B5">
        <w:t>l</w:t>
      </w:r>
      <w:r>
        <w:t>ease follow these steps to double check you</w:t>
      </w:r>
      <w:r w:rsidR="0090137E">
        <w:t>r</w:t>
      </w:r>
      <w:r>
        <w:t xml:space="preserve"> environment is working:</w:t>
      </w:r>
    </w:p>
    <w:p w:rsidR="006869B5" w:rsidRPr="006869B5" w:rsidRDefault="006869B5" w:rsidP="0021014E">
      <w:pPr>
        <w:pStyle w:val="ListParagraph"/>
        <w:numPr>
          <w:ilvl w:val="0"/>
          <w:numId w:val="26"/>
        </w:numPr>
        <w:spacing w:after="0"/>
      </w:pPr>
      <w:r>
        <w:t xml:space="preserve">Get the source code from </w:t>
      </w:r>
      <w:hyperlink r:id="rId12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21014E">
      <w:pPr>
        <w:pStyle w:val="ListParagraph"/>
        <w:numPr>
          <w:ilvl w:val="0"/>
          <w:numId w:val="26"/>
        </w:numPr>
        <w:spacing w:after="0"/>
      </w:pPr>
      <w:r>
        <w:t>Open Visual Studio Code</w:t>
      </w:r>
    </w:p>
    <w:p w:rsidR="00D14C34" w:rsidRDefault="00D14C34" w:rsidP="0021014E">
      <w:pPr>
        <w:pStyle w:val="ListParagraph"/>
        <w:numPr>
          <w:ilvl w:val="0"/>
          <w:numId w:val="26"/>
        </w:numPr>
        <w:spacing w:after="0"/>
      </w:pPr>
      <w:r>
        <w:t>Open the root folder (File -&gt; Open Folder)</w:t>
      </w:r>
    </w:p>
    <w:p w:rsidR="00FA52E4" w:rsidRDefault="00FA52E4" w:rsidP="0021014E">
      <w:pPr>
        <w:pStyle w:val="ListParagraph"/>
        <w:numPr>
          <w:ilvl w:val="0"/>
          <w:numId w:val="26"/>
        </w:numPr>
        <w:spacing w:after="0"/>
      </w:pPr>
      <w:r>
        <w:t>Open the terminal (Terminal -&gt; New Terminal)</w:t>
      </w:r>
      <w:bookmarkStart w:id="8" w:name="_GoBack"/>
      <w:bookmarkEnd w:id="8"/>
    </w:p>
    <w:p w:rsidR="00FA52E4" w:rsidRDefault="0021014E" w:rsidP="0021014E">
      <w:pPr>
        <w:pStyle w:val="ListParagraph"/>
        <w:numPr>
          <w:ilvl w:val="0"/>
          <w:numId w:val="26"/>
        </w:numPr>
        <w:spacing w:after="0"/>
      </w:pPr>
      <w:r>
        <w:t>R</w:t>
      </w:r>
      <w:r w:rsidR="00FA52E4">
        <w:t xml:space="preserve">un “dotnet test </w:t>
      </w:r>
      <w:r w:rsidR="008867F7">
        <w:t>Completed/Module1/</w:t>
      </w:r>
      <w:r w:rsidR="00FA52E4">
        <w:t>Tests</w:t>
      </w:r>
      <w:r>
        <w:t>”</w:t>
      </w:r>
    </w:p>
    <w:p w:rsidR="00FA52E4" w:rsidRPr="008867F7" w:rsidRDefault="00FA52E4" w:rsidP="0021014E">
      <w:pPr>
        <w:pStyle w:val="ListParagraph"/>
        <w:numPr>
          <w:ilvl w:val="0"/>
          <w:numId w:val="26"/>
        </w:numPr>
        <w:spacing w:after="0"/>
        <w:rPr>
          <w:b/>
          <w:i/>
        </w:rPr>
      </w:pPr>
      <w:r w:rsidRPr="008867F7">
        <w:rPr>
          <w:b/>
          <w:i/>
        </w:rPr>
        <w:t>Double c</w:t>
      </w:r>
      <w:r w:rsidR="0021014E" w:rsidRPr="008867F7">
        <w:rPr>
          <w:b/>
          <w:i/>
        </w:rPr>
        <w:t>heck it finishes without errors</w:t>
      </w:r>
    </w:p>
    <w:p w:rsidR="00D14C34" w:rsidRDefault="00D14C34" w:rsidP="0021014E">
      <w:pPr>
        <w:pStyle w:val="ListParagraph"/>
        <w:numPr>
          <w:ilvl w:val="0"/>
          <w:numId w:val="26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21014E" w:rsidP="0021014E">
      <w:pPr>
        <w:pStyle w:val="ListParagraph"/>
        <w:numPr>
          <w:ilvl w:val="0"/>
          <w:numId w:val="26"/>
        </w:numPr>
        <w:spacing w:after="0"/>
      </w:pPr>
      <w:r>
        <w:t xml:space="preserve">Write “let a = </w:t>
      </w:r>
      <w:proofErr w:type="gramStart"/>
      <w:r>
        <w:t>1;;</w:t>
      </w:r>
      <w:proofErr w:type="gramEnd"/>
      <w:r>
        <w:t xml:space="preserve">” in the terminal window and press enter </w:t>
      </w:r>
    </w:p>
    <w:p w:rsidR="00D14C34" w:rsidRPr="008867F7" w:rsidRDefault="00D14C34" w:rsidP="0021014E">
      <w:pPr>
        <w:pStyle w:val="ListParagraph"/>
        <w:numPr>
          <w:ilvl w:val="0"/>
          <w:numId w:val="26"/>
        </w:numPr>
        <w:spacing w:after="0"/>
        <w:rPr>
          <w:i/>
        </w:rPr>
      </w:pPr>
      <w:r w:rsidRPr="008867F7">
        <w:rPr>
          <w:b/>
          <w:i/>
        </w:rPr>
        <w:t xml:space="preserve">Double check you see “val </w:t>
      </w:r>
      <w:proofErr w:type="gramStart"/>
      <w:r w:rsidRPr="008867F7">
        <w:rPr>
          <w:b/>
          <w:i/>
        </w:rPr>
        <w:t>a :</w:t>
      </w:r>
      <w:proofErr w:type="gramEnd"/>
      <w:r w:rsidRPr="008867F7">
        <w:rPr>
          <w:b/>
          <w:i/>
        </w:rPr>
        <w:t xml:space="preserve"> int = 1</w:t>
      </w:r>
      <w:r w:rsidR="0021014E" w:rsidRPr="008867F7">
        <w:rPr>
          <w:i/>
        </w:rPr>
        <w:t>”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9" w:name="_Toc439596084"/>
      <w:r>
        <w:lastRenderedPageBreak/>
        <w:t>Module</w:t>
      </w:r>
      <w:r w:rsidR="00C4067E">
        <w:t xml:space="preserve">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28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">
                <v:textbox>
                  <w:txbxContent>
                    <w:p w:rsidR="004C1539" w:rsidRDefault="004C1539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C46BF8">
        <w:t>15-25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Types.fs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>Id: int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>IsVip: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10" w:name="_MON_1470807015"/>
    <w:bookmarkEnd w:id="10"/>
    <w:p w:rsidR="00C4067E" w:rsidRPr="00EE7E6E" w:rsidRDefault="00BC07F1" w:rsidP="00C4067E">
      <w:r>
        <w:rPr>
          <w:noProof/>
        </w:rPr>
        <w:object w:dxaOrig="9026" w:dyaOrig="1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alt="" style="width:454.2pt;height:74.3pt;mso-width-percent:0;mso-height-percent:0;mso-width-percent:0;mso-height-percent:0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619021330" r:id="rId14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DA60FA">
        <w:t>Highlight</w:t>
      </w:r>
      <w:r w:rsidR="00FB3A4C">
        <w:t xml:space="preserve"> the </w:t>
      </w:r>
      <w:r w:rsidR="00EC6E9E">
        <w:t xml:space="preserve">entire </w:t>
      </w:r>
      <w:r w:rsidR="00FB3A4C">
        <w:t>customer type</w:t>
      </w:r>
      <w:r w:rsidR="00DA60FA">
        <w:t xml:space="preserve"> </w:t>
      </w:r>
      <w:r w:rsidR="00C4067E">
        <w:t xml:space="preserve">(do not </w:t>
      </w:r>
      <w:r w:rsidR="00EC6E9E">
        <w:t>include</w:t>
      </w:r>
      <w:r w:rsidR="00C4067E">
        <w:t xml:space="preserve">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</w:t>
      </w:r>
      <w:r w:rsidR="00EC6E9E">
        <w:t xml:space="preserve"> </w:t>
      </w:r>
      <w:r w:rsidR="00EC6E9E" w:rsidRPr="00EC6E9E">
        <w:t xml:space="preserve">and </w:t>
      </w:r>
      <w:r w:rsidR="00EC6E9E">
        <w:t>run</w:t>
      </w:r>
      <w:r w:rsidR="00EC6E9E" w:rsidRPr="00EC6E9E">
        <w:t xml:space="preserve"> View -&gt; Command</w:t>
      </w:r>
      <w:r w:rsidR="00EC6E9E">
        <w:t xml:space="preserve"> Palette -&gt; FSI: Send Selection</w:t>
      </w:r>
      <w:r w:rsidR="00CB777C">
        <w:t xml:space="preserve">. You </w:t>
      </w:r>
      <w:r w:rsidR="00C4067E">
        <w:t>s</w:t>
      </w:r>
      <w:r w:rsidR="00540C3A">
        <w:t>hould see the following output</w:t>
      </w:r>
      <w:r w:rsidR="00EC6E9E">
        <w:t xml:space="preserve"> in the terminal window (F# Interactive)</w:t>
      </w:r>
      <w:r w:rsidR="00540C3A">
        <w:t>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int;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IsVip: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r w:rsidR="00300248">
        <w:t>Try.fsx,</w:t>
      </w:r>
      <w:r>
        <w:t xml:space="preserve"> create a new C</w:t>
      </w:r>
      <w:r w:rsidR="00F02768">
        <w:t xml:space="preserve">ustomer </w:t>
      </w:r>
      <w:r>
        <w:t>called customer</w:t>
      </w:r>
      <w:r w:rsidR="004C1539">
        <w:t xml:space="preserve">, and </w:t>
      </w:r>
      <w:r w:rsidR="00EC6E9E">
        <w:t>send</w:t>
      </w:r>
      <w:r w:rsidR="00300248">
        <w:t xml:space="preserve"> it in</w:t>
      </w:r>
      <w:r w:rsidR="00DE3F0C">
        <w:t xml:space="preserve"> the F# I</w:t>
      </w:r>
      <w:r w:rsidR="001F2A9E">
        <w:t>nteractive</w:t>
      </w:r>
      <w:r w:rsidR="00EC6E9E">
        <w:t xml:space="preserve"> (</w:t>
      </w:r>
      <w:r w:rsidR="00EC6E9E" w:rsidRPr="00EC6E9E">
        <w:t>View -&gt; Command</w:t>
      </w:r>
      <w:r w:rsidR="00EC6E9E">
        <w:t xml:space="preserve"> Palette -&gt; FSI: Send Selection)</w:t>
      </w:r>
      <w:r w:rsidR="00F02768">
        <w:t>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IsVip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1" w:name="_MON_1513529511"/>
    <w:bookmarkEnd w:id="11"/>
    <w:p w:rsidR="00F02768" w:rsidRDefault="00BC07F1" w:rsidP="005448BB">
      <w:pPr>
        <w:spacing w:after="0"/>
      </w:pPr>
      <w:r>
        <w:rPr>
          <w:noProof/>
        </w:rPr>
        <w:object w:dxaOrig="9026" w:dyaOrig="714">
          <v:shape id="_x0000_i1042" type="#_x0000_t75" alt="" style="width:454.2pt;height:32.95pt;mso-width-percent:0;mso-height-percent:0;mso-width-percent:0;mso-height-percent:0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619021331" r:id="rId16"/>
        </w:object>
      </w:r>
    </w:p>
    <w:p w:rsidR="001F2A9E" w:rsidRDefault="001F2A9E"/>
    <w:p w:rsidR="00FF5BD2" w:rsidRDefault="001F2A9E">
      <w:r>
        <w:t xml:space="preserve">Note that you only need to </w:t>
      </w:r>
      <w:r w:rsidR="00146B0B">
        <w:t>send that line to</w:t>
      </w:r>
      <w:r>
        <w:t xml:space="preserve"> the F# interactive, ignore the rest of the content of the file.</w:t>
      </w:r>
      <w:r w:rsidR="00FF5BD2"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val </w:t>
            </w:r>
            <w:proofErr w:type="gramStart"/>
            <w:r>
              <w:rPr>
                <w:rFonts w:ascii="Consolas" w:hAnsi="Consolas" w:cs="Consolas"/>
                <w:i w:val="0"/>
                <w:sz w:val="18"/>
                <w:szCs w:val="18"/>
              </w:rPr>
              <w:t>customer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= {Id = 1;</w:t>
            </w:r>
          </w:p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>IsVip = false;</w:t>
            </w:r>
          </w:p>
          <w:p w:rsidR="00540C3A" w:rsidRPr="00540C3A" w:rsidRDefault="00540C3A" w:rsidP="001C1B1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3C1CB9" w:rsidRDefault="00FF5BD2" w:rsidP="005448BB">
      <w:pPr>
        <w:spacing w:after="0"/>
      </w:pPr>
      <w:r w:rsidRPr="00403D12">
        <w:rPr>
          <w:b/>
        </w:rPr>
        <w:t>1.</w:t>
      </w:r>
      <w:r w:rsidR="001C1B18">
        <w:rPr>
          <w:b/>
        </w:rPr>
        <w:t>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Module1/Tests/Tests.fs, u</w:t>
      </w:r>
      <w:r w:rsidR="003C1CB9">
        <w:t>ncomment</w:t>
      </w:r>
      <w:r w:rsidR="009A7A15">
        <w:t xml:space="preserve"> </w:t>
      </w:r>
      <w:r w:rsidR="003C1CB9">
        <w:t>the test 1-1</w:t>
      </w:r>
      <w:r w:rsidR="00146B0B">
        <w:t xml:space="preserve"> by selecting the lines 8 to 12 and running </w:t>
      </w:r>
      <w:r w:rsidR="00146B0B" w:rsidRPr="00EC6E9E">
        <w:t>View -&gt; Command</w:t>
      </w:r>
      <w:r w:rsidR="00146B0B">
        <w:t xml:space="preserve"> Palette -&gt; Remove Line Comment. S</w:t>
      </w:r>
      <w:r w:rsidR="00D673E4">
        <w:t xml:space="preserve">ave all </w:t>
      </w:r>
      <w:r w:rsidR="000A4F58">
        <w:t>the files</w:t>
      </w:r>
      <w:r w:rsidR="00146B0B">
        <w:t xml:space="preserve"> (File -&gt; Save All)</w:t>
      </w:r>
      <w:r w:rsidR="000A4F58">
        <w:t>, go to the Terminal</w:t>
      </w:r>
      <w:r w:rsidR="00D30527">
        <w:t>, select the command terminal</w:t>
      </w:r>
      <w:r w:rsidR="00146B0B">
        <w:t xml:space="preserve"> (bash, cmd or powershell)</w:t>
      </w:r>
      <w:r w:rsidR="00D673E4">
        <w:t xml:space="preserve"> </w:t>
      </w:r>
      <w:r w:rsidR="000A4F58">
        <w:t xml:space="preserve">and </w:t>
      </w:r>
      <w:r w:rsidR="004F5DC1">
        <w:t xml:space="preserve">run </w:t>
      </w:r>
      <w:r w:rsidR="008867F7">
        <w:t>“dotnet test Module1/Tests”.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C7703A">
        <w:t>Create a tryPromoteToVip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r w:rsidR="00D51A72">
        <w:t>Functions.fs</w:t>
      </w:r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“tryPromoteToVip” that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>Receives</w:t>
      </w:r>
      <w:r w:rsidR="00564EE5">
        <w:t xml:space="preserve"> a tuple with</w:t>
      </w:r>
      <w:r>
        <w:t xml:space="preserve"> the customer and his/her </w:t>
      </w:r>
      <w:r w:rsidR="00C643A5">
        <w:t>purchases</w:t>
      </w:r>
      <w:r w:rsidR="00AC31E5">
        <w:t>:</w:t>
      </w:r>
      <w:r>
        <w:t xml:space="preserve"> </w:t>
      </w:r>
      <w:r w:rsidR="00AC31E5" w:rsidRPr="00AC31E5">
        <w:t xml:space="preserve">(customer, </w:t>
      </w:r>
      <w:r w:rsidR="00C643A5">
        <w:t>purchases</w:t>
      </w:r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Vip = true only if the </w:t>
      </w:r>
      <w:r w:rsidR="00C643A5">
        <w:t>purchases</w:t>
      </w:r>
      <w:r>
        <w:t xml:space="preserve"> are </w:t>
      </w:r>
      <w:r w:rsidR="00C955B2">
        <w:t>greater</w:t>
      </w:r>
      <w:r>
        <w:t xml:space="preserve"> than 100M</w:t>
      </w:r>
    </w:p>
    <w:p w:rsidR="00515071" w:rsidRDefault="00515071" w:rsidP="005448BB">
      <w:pPr>
        <w:spacing w:after="0"/>
      </w:pPr>
    </w:p>
    <w:bookmarkStart w:id="12" w:name="_MON_1470845213"/>
    <w:bookmarkEnd w:id="12"/>
    <w:p w:rsidR="00C4067E" w:rsidRDefault="00BC07F1" w:rsidP="00C4067E">
      <w:r>
        <w:rPr>
          <w:noProof/>
        </w:rPr>
        <w:object w:dxaOrig="9026" w:dyaOrig="1381">
          <v:shape id="_x0000_i1041" type="#_x0000_t75" alt="" style="width:454.2pt;height:68.15pt;mso-width-percent:0;mso-height-percent:0;mso-width-percent:0;mso-height-percent:0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619021332" r:id="rId18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4F5DC1">
        <w:t>send to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C643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val </w:t>
            </w:r>
            <w:proofErr w:type="gram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 :</w:t>
            </w:r>
            <w:proofErr w:type="gramEnd"/>
            <w:r w:rsidR="00CB0141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 *</w:t>
            </w:r>
            <w:r w:rsidR="00CB0141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decimal -&gt; Customer</w:t>
            </w:r>
          </w:p>
        </w:tc>
      </w:tr>
    </w:tbl>
    <w:p w:rsidR="006063E1" w:rsidRDefault="006063E1" w:rsidP="005448BB">
      <w:pPr>
        <w:spacing w:after="0"/>
      </w:pPr>
    </w:p>
    <w:p w:rsidR="001C1B18" w:rsidRDefault="001C1B18" w:rsidP="005448BB">
      <w:pPr>
        <w:spacing w:after="0"/>
      </w:pPr>
      <w:r>
        <w:t xml:space="preserve">Note that the function receives </w:t>
      </w:r>
      <w:r w:rsidR="004A12DA">
        <w:t>a single</w:t>
      </w:r>
      <w:r w:rsidR="00D246F8">
        <w:t xml:space="preserve"> tuple</w:t>
      </w:r>
      <w:r w:rsidR="002354FD">
        <w:t xml:space="preserve"> parameter</w:t>
      </w:r>
      <w:r>
        <w:t xml:space="preserve"> </w:t>
      </w:r>
      <w:r w:rsidR="002354FD">
        <w:t xml:space="preserve">containing </w:t>
      </w:r>
      <w:r w:rsidR="008F3E69">
        <w:t xml:space="preserve">the </w:t>
      </w:r>
      <w:r w:rsidR="002354FD">
        <w:t>customer and purchases</w:t>
      </w:r>
      <w:r w:rsidR="004A12DA">
        <w:t>.</w:t>
      </w:r>
      <w:r w:rsidR="008F3E69">
        <w:t xml:space="preserve"> In F# commas</w:t>
      </w:r>
      <w:r w:rsidR="00D246F8">
        <w:t xml:space="preserve"> separate elements of </w:t>
      </w:r>
      <w:r w:rsidR="008F3E69">
        <w:t>a tuple while spaces</w:t>
      </w:r>
      <w:r w:rsidR="00D246F8">
        <w:t xml:space="preserve"> separate parameters.</w:t>
      </w:r>
    </w:p>
    <w:p w:rsidR="004A12DA" w:rsidRPr="001C1B18" w:rsidRDefault="004A12DA" w:rsidP="005448BB">
      <w:pPr>
        <w:spacing w:after="0"/>
      </w:pPr>
    </w:p>
    <w:p w:rsidR="005020FC" w:rsidRDefault="00403D12" w:rsidP="00297FFC">
      <w:pPr>
        <w:spacing w:after="0"/>
      </w:pPr>
      <w:r w:rsidRPr="00297FFC">
        <w:rPr>
          <w:b/>
        </w:rPr>
        <w:t>2.3</w:t>
      </w:r>
      <w:r w:rsidR="004546E0" w:rsidRPr="00297FFC">
        <w:rPr>
          <w:b/>
        </w:rPr>
        <w:t>.</w:t>
      </w:r>
      <w:r w:rsidR="004546E0">
        <w:t xml:space="preserve"> </w:t>
      </w:r>
      <w:r w:rsidR="001C1B18">
        <w:t>Save all the files and o</w:t>
      </w:r>
      <w:r w:rsidR="004546E0">
        <w:t>pen</w:t>
      </w:r>
      <w:r w:rsidR="005020FC">
        <w:t xml:space="preserve"> </w:t>
      </w:r>
      <w:r w:rsidR="00B3273E">
        <w:t>Module1/Application/</w:t>
      </w:r>
      <w:r w:rsidR="00AC31E5">
        <w:t>Try.fsx, invoke the tryPromoteToVip function</w:t>
      </w:r>
      <w:r w:rsidR="00297FFC">
        <w:t xml:space="preserve"> with the values “(customer, 101M)”</w:t>
      </w:r>
      <w:r w:rsidR="00AC31E5">
        <w:t xml:space="preserve"> and assign the result to </w:t>
      </w:r>
      <w:r w:rsidR="00001C62">
        <w:t xml:space="preserve">a value called </w:t>
      </w:r>
      <w:r w:rsidR="00AA69A5">
        <w:t>vipCustomer</w:t>
      </w:r>
      <w:r w:rsidR="00AC31E5">
        <w:t xml:space="preserve">. </w:t>
      </w:r>
      <w:r w:rsidR="00001C62">
        <w:t xml:space="preserve">Then </w:t>
      </w:r>
      <w:r w:rsidR="0099253B">
        <w:t>send it to</w:t>
      </w:r>
      <w:r w:rsidR="005020FC">
        <w:t xml:space="preserve"> the F# Interactive</w:t>
      </w:r>
      <w:r w:rsidR="00297FFC">
        <w:t>.</w:t>
      </w:r>
    </w:p>
    <w:p w:rsidR="00AC31E5" w:rsidRDefault="00AC31E5" w:rsidP="00AC31E5">
      <w:pPr>
        <w:pStyle w:val="ListParagraph"/>
        <w:spacing w:after="0"/>
      </w:pPr>
    </w:p>
    <w:bookmarkStart w:id="13" w:name="_MON_1513531166"/>
    <w:bookmarkEnd w:id="13"/>
    <w:p w:rsidR="005020FC" w:rsidRDefault="00BC07F1" w:rsidP="005448BB">
      <w:pPr>
        <w:spacing w:after="0"/>
      </w:pPr>
      <w:r>
        <w:rPr>
          <w:noProof/>
        </w:rPr>
        <w:object w:dxaOrig="9026" w:dyaOrig="936">
          <v:shape id="_x0000_i1040" type="#_x0000_t75" alt="" style="width:454.2pt;height:45.95pt;mso-width-percent:0;mso-height-percent:0;mso-width-percent:0;mso-height-percent:0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619021333" r:id="rId20"/>
        </w:object>
      </w:r>
    </w:p>
    <w:p w:rsidR="00B3273E" w:rsidRDefault="00B3273E" w:rsidP="005448BB">
      <w:pPr>
        <w:spacing w:after="0"/>
      </w:pPr>
    </w:p>
    <w:p w:rsidR="00316D23" w:rsidRDefault="00316D23">
      <w:r>
        <w:br w:type="page"/>
      </w:r>
    </w:p>
    <w:p w:rsidR="00C4067E" w:rsidRDefault="00C4067E" w:rsidP="00AC31E5">
      <w:r>
        <w:lastRenderedPageBreak/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val </w:t>
            </w:r>
            <w:proofErr w:type="gram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 :</w:t>
            </w:r>
            <w:proofErr w:type="gram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IsVip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Module1/Tests/Tests.fs,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831EF5">
        <w:t xml:space="preserve">, save all the files and run “dotnet test </w:t>
      </w:r>
      <w:r w:rsidR="00D30527">
        <w:t>Module1/Tests” in the command terminal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 xml:space="preserve">Step 3: Create a </w:t>
      </w:r>
      <w:r w:rsidR="00D22D85">
        <w:t>getPurchases</w:t>
      </w:r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D22D85">
        <w:t>ion called “getPurchases</w:t>
      </w:r>
      <w:r w:rsidR="004546E0">
        <w:t>” to</w:t>
      </w:r>
      <w:r w:rsidR="00C4067E">
        <w:t xml:space="preserve"> </w:t>
      </w:r>
      <w:r w:rsidR="00B3273E">
        <w:t>Module1/Application/</w:t>
      </w:r>
      <w:r w:rsidR="004546E0">
        <w:t>Functions.fs</w:t>
      </w:r>
      <w:r w:rsidR="00403D12">
        <w:t xml:space="preserve"> that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</w:t>
      </w:r>
      <w:r w:rsidR="00EF2688">
        <w:t>his/her</w:t>
      </w:r>
      <w:r>
        <w:t xml:space="preserve"> </w:t>
      </w:r>
      <w:r w:rsidR="006D6551">
        <w:t>purchases</w:t>
      </w:r>
      <w:r w:rsidR="00FF5332">
        <w:t>, following these rules</w:t>
      </w:r>
      <w:r w:rsidR="00D61FC6">
        <w:t>: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gramStart"/>
      <w:r>
        <w:t>customer.Id</w:t>
      </w:r>
      <w:proofErr w:type="gramEnd"/>
      <w:r>
        <w:t xml:space="preserve"> is divisible by 2, return </w:t>
      </w:r>
      <w:r w:rsidR="006D6551">
        <w:t>purchases</w:t>
      </w:r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gramStart"/>
      <w:r>
        <w:t>customer.Id</w:t>
      </w:r>
      <w:proofErr w:type="gramEnd"/>
      <w:r>
        <w:t xml:space="preserve"> is not divisible by 2, return </w:t>
      </w:r>
      <w:r w:rsidR="006D6551">
        <w:t>purchases</w:t>
      </w:r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4" w:name="_MON_1470845778"/>
    <w:bookmarkEnd w:id="14"/>
    <w:p w:rsidR="00C4067E" w:rsidRDefault="00BC07F1" w:rsidP="00C4067E">
      <w:r>
        <w:rPr>
          <w:noProof/>
        </w:rPr>
        <w:object w:dxaOrig="9026" w:dyaOrig="1158">
          <v:shape id="_x0000_i1039" type="#_x0000_t75" alt="" style="width:454.2pt;height:58.2pt;mso-width-percent:0;mso-height-percent:0;mso-width-percent:0;mso-height-percent:0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619021334" r:id="rId22"/>
        </w:object>
      </w:r>
    </w:p>
    <w:p w:rsidR="00961015" w:rsidRDefault="00961015" w:rsidP="005448BB">
      <w:pPr>
        <w:spacing w:after="0"/>
      </w:pPr>
    </w:p>
    <w:p w:rsidR="00095916" w:rsidRDefault="00403D12" w:rsidP="00095916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</w:t>
      </w:r>
      <w:r w:rsidR="00831EF5">
        <w:t>Send</w:t>
      </w:r>
      <w:r w:rsidR="00F850E3">
        <w:t xml:space="preserve"> </w:t>
      </w:r>
      <w:r w:rsidR="006D6551">
        <w:t>getPurchases</w:t>
      </w:r>
      <w:r w:rsidR="00831EF5">
        <w:t xml:space="preserve"> to</w:t>
      </w:r>
      <w:r w:rsidR="00F850E3">
        <w:t xml:space="preserve"> the</w:t>
      </w:r>
      <w:r w:rsidR="00C4067E">
        <w:t xml:space="preserve"> F# Interactive</w:t>
      </w:r>
      <w:r w:rsidR="00095916">
        <w:t>. You should see this output:</w:t>
      </w:r>
    </w:p>
    <w:p w:rsidR="00095916" w:rsidRDefault="00095916" w:rsidP="00095916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95916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95916" w:rsidRDefault="00095916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F3F3D" wp14:editId="4039BDA2">
                      <wp:extent cx="228600" cy="228600"/>
                      <wp:effectExtent l="0" t="0" r="0" b="0"/>
                      <wp:docPr id="2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1B026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HvpcACBBQAA8BEAAA4AAAAAAAAAAAAAAAAALgIAAGRycy9lMm9Eb2Mu&#10;eG1sUEsBAi0AFAAGAAgAAAAhAPgMKZnYAAAAAwEAAA8AAAAAAAAAAAAAAAAA2wcAAGRycy9kb3du&#10;cmV2LnhtbFBLBQYAAAAABAAEAPMAAADgCAAAAAA=&#10;">
                      <v:oval id="Oval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95916" w:rsidRDefault="00095916" w:rsidP="001E76A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val </w:t>
            </w:r>
            <w:proofErr w:type="gram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getPurchases :</w:t>
            </w:r>
            <w:proofErr w:type="gram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customer:Customer -&gt; Customer * decimal</w:t>
            </w:r>
          </w:p>
        </w:tc>
      </w:tr>
    </w:tbl>
    <w:p w:rsidR="00095916" w:rsidRDefault="00095916" w:rsidP="005448BB">
      <w:pPr>
        <w:spacing w:after="0"/>
        <w:rPr>
          <w:b/>
        </w:rPr>
      </w:pPr>
    </w:p>
    <w:p w:rsidR="00C4067E" w:rsidRDefault="00095916" w:rsidP="005448BB">
      <w:pPr>
        <w:spacing w:after="0"/>
      </w:pPr>
      <w:r>
        <w:rPr>
          <w:b/>
        </w:rPr>
        <w:t>3.3</w:t>
      </w:r>
      <w:r w:rsidRPr="00FF5332">
        <w:rPr>
          <w:b/>
        </w:rPr>
        <w:t>.</w:t>
      </w:r>
      <w:r w:rsidR="00C4067E">
        <w:t xml:space="preserve"> </w:t>
      </w:r>
      <w:r>
        <w:t>Open Module1/Application/Try.fsx and call</w:t>
      </w:r>
      <w:r w:rsidR="00C4067E">
        <w:t xml:space="preserve"> </w:t>
      </w:r>
      <w:r>
        <w:t xml:space="preserve">getPurchases </w:t>
      </w:r>
      <w:r w:rsidR="00C4067E">
        <w:t>with</w:t>
      </w:r>
      <w:r w:rsidR="00316D23">
        <w:t xml:space="preserve"> the</w:t>
      </w:r>
      <w:r w:rsidR="00C4067E">
        <w:t xml:space="preserve"> customer</w:t>
      </w:r>
      <w:r>
        <w:t xml:space="preserve"> and execute it in the F# interactive</w:t>
      </w:r>
      <w:r w:rsidR="0038465A">
        <w:t>.</w:t>
      </w:r>
    </w:p>
    <w:p w:rsidR="00316D23" w:rsidRDefault="00316D23" w:rsidP="005448BB">
      <w:pPr>
        <w:spacing w:after="0"/>
      </w:pPr>
    </w:p>
    <w:bookmarkStart w:id="15" w:name="_MON_1537853696"/>
    <w:bookmarkEnd w:id="15"/>
    <w:p w:rsidR="00316D23" w:rsidRDefault="00BC07F1" w:rsidP="005448BB">
      <w:pPr>
        <w:spacing w:after="0"/>
      </w:pPr>
      <w:r>
        <w:rPr>
          <w:noProof/>
        </w:rPr>
        <w:object w:dxaOrig="9026" w:dyaOrig="714">
          <v:shape id="_x0000_i1038" type="#_x0000_t75" alt="" style="width:454.2pt;height:36pt;mso-width-percent:0;mso-height-percent:0;mso-width-percent:0;mso-height-percent:0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619021335" r:id="rId24"/>
        </w:object>
      </w:r>
    </w:p>
    <w:p w:rsidR="003056BA" w:rsidRDefault="003056BA" w:rsidP="00316D23"/>
    <w:p w:rsidR="00316D23" w:rsidRDefault="00316D23" w:rsidP="00316D23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16D23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16D23" w:rsidRDefault="00316D23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205A19A" wp14:editId="3D15607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47B833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val </w:t>
            </w:r>
            <w:proofErr w:type="gramStart"/>
            <w:r w:rsidR="00DC3047">
              <w:rPr>
                <w:rFonts w:ascii="Consolas" w:hAnsi="Consolas" w:cs="Consolas"/>
                <w:i w:val="0"/>
                <w:sz w:val="18"/>
                <w:szCs w:val="18"/>
              </w:rPr>
              <w:t>calculatedPurchases</w:t>
            </w: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* decimal = ({Id = 1;</w:t>
            </w:r>
          </w:p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</w:t>
            </w:r>
            <w:r w:rsidR="00DC3047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</w:t>
            </w: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IsVip = false;</w:t>
            </w:r>
          </w:p>
          <w:p w:rsid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</w:t>
            </w:r>
            <w:r w:rsidR="00DC3047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</w:t>
            </w: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Credit = 10M;}, 80M)</w:t>
            </w:r>
          </w:p>
        </w:tc>
      </w:tr>
    </w:tbl>
    <w:p w:rsidR="00316D23" w:rsidRDefault="00316D23" w:rsidP="005448BB">
      <w:pPr>
        <w:spacing w:after="0"/>
      </w:pPr>
    </w:p>
    <w:p w:rsidR="00403D12" w:rsidRPr="00634E60" w:rsidRDefault="00FF5332" w:rsidP="00634E60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Module1/Tests/Tests.fs, u</w:t>
      </w:r>
      <w:r w:rsidR="003C1CB9">
        <w:t>ncomment tests 1-4 and 1-5</w:t>
      </w:r>
      <w:r w:rsidR="005020FC">
        <w:t xml:space="preserve">, save all the files and run </w:t>
      </w:r>
      <w:bookmarkStart w:id="16" w:name="_Toc439596085"/>
      <w:r w:rsidR="00634E60">
        <w:t>“dotnet test M</w:t>
      </w:r>
      <w:r w:rsidR="00D30527">
        <w:t>odule1/Tests” in the command terminal</w:t>
      </w:r>
      <w:r w:rsidR="00634E60">
        <w:t>.</w:t>
      </w:r>
      <w:r w:rsidR="00403D12"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6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29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&#13;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 xml:space="preserve">: </w:t>
      </w:r>
      <w:r w:rsidR="00C46BF8">
        <w:t>15</w:t>
      </w:r>
      <w:r w:rsidR="001F2A9E">
        <w:t>-</w:t>
      </w:r>
      <w:r w:rsidR="00C46BF8">
        <w:t>20</w:t>
      </w:r>
      <w:r w:rsidR="00DD7476">
        <w:t xml:space="preserve">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Heading2"/>
      </w:pPr>
      <w:r>
        <w:t>St</w:t>
      </w:r>
      <w:r w:rsidR="00C7703A">
        <w:t>ep 1: Create an increaseCredit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“increaseCredit” to Module</w:t>
      </w:r>
      <w:r w:rsidR="00C7703A">
        <w:t>2/Application/Functions.fs that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condition (function) to evaluate as first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customer as second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Returns a customer with extra credit, following these rules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evaluating the condition with the customer is true, return an additional 100M of credit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the condition evaluation is false, return an additional 50M of credit</w:t>
      </w:r>
    </w:p>
    <w:p w:rsidR="00F45EEC" w:rsidRDefault="00F45EEC" w:rsidP="005448BB">
      <w:pPr>
        <w:spacing w:after="0"/>
      </w:pPr>
    </w:p>
    <w:bookmarkStart w:id="17" w:name="_MON_1470923929"/>
    <w:bookmarkEnd w:id="17"/>
    <w:p w:rsidR="001F2544" w:rsidRDefault="00BC07F1" w:rsidP="001F2544">
      <w:r>
        <w:rPr>
          <w:noProof/>
        </w:rPr>
        <w:object w:dxaOrig="9026" w:dyaOrig="1158">
          <v:shape id="_x0000_i1037" type="#_x0000_t75" alt="" style="width:454.2pt;height:58.2pt;mso-width-percent:0;mso-height-percent:0;mso-width-percent:0;mso-height-percent:0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619021336" r:id="rId26"/>
        </w:object>
      </w:r>
    </w:p>
    <w:p w:rsidR="00E408A5" w:rsidRDefault="00E408A5" w:rsidP="00E408A5">
      <w:pPr>
        <w:spacing w:after="0"/>
        <w:rPr>
          <w:b/>
        </w:rPr>
      </w:pPr>
    </w:p>
    <w:p w:rsidR="00E408A5" w:rsidRDefault="00E408A5" w:rsidP="00E408A5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Create a function called “</w:t>
      </w:r>
      <w:r w:rsidRPr="00ED6AB1">
        <w:t>increaseCreditUsingVip</w:t>
      </w:r>
      <w:r>
        <w:t xml:space="preserve">” in Module2/Application/Functions.fs by partially applying the </w:t>
      </w:r>
      <w:r w:rsidR="00355AED">
        <w:t>“</w:t>
      </w:r>
      <w:r w:rsidRPr="00E408A5">
        <w:t xml:space="preserve">(fun c -&gt; </w:t>
      </w:r>
      <w:proofErr w:type="gramStart"/>
      <w:r w:rsidRPr="00E408A5">
        <w:t>c.IsVip</w:t>
      </w:r>
      <w:proofErr w:type="gramEnd"/>
      <w:r w:rsidRPr="00E408A5">
        <w:t>)</w:t>
      </w:r>
      <w:r w:rsidR="00355AED">
        <w:t>”</w:t>
      </w:r>
      <w:r>
        <w:t xml:space="preserve"> lambda as condition to </w:t>
      </w:r>
      <w:r w:rsidR="00355AED">
        <w:t xml:space="preserve">the </w:t>
      </w:r>
      <w:r>
        <w:t>increaseCredit</w:t>
      </w:r>
      <w:r w:rsidR="00355AED">
        <w:t xml:space="preserve"> function</w:t>
      </w:r>
      <w:r>
        <w:t>:</w:t>
      </w:r>
    </w:p>
    <w:p w:rsidR="00E408A5" w:rsidRDefault="00E408A5" w:rsidP="00E408A5">
      <w:pPr>
        <w:spacing w:after="0"/>
      </w:pPr>
    </w:p>
    <w:bookmarkStart w:id="18" w:name="_MON_1470986481"/>
    <w:bookmarkEnd w:id="18"/>
    <w:p w:rsidR="00C7703A" w:rsidRDefault="00BC07F1" w:rsidP="005448BB">
      <w:pPr>
        <w:spacing w:after="0"/>
      </w:pPr>
      <w:r>
        <w:rPr>
          <w:noProof/>
        </w:rPr>
        <w:object w:dxaOrig="9026" w:dyaOrig="543">
          <v:shape id="_x0000_i1036" type="#_x0000_t75" alt="" style="width:454.2pt;height:29.1pt;mso-width-percent:0;mso-height-percent:0;mso-width-percent:0;mso-height-percent:0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619021337" r:id="rId28"/>
        </w:object>
      </w:r>
    </w:p>
    <w:p w:rsidR="00E408A5" w:rsidRDefault="00E408A5" w:rsidP="00E408A5">
      <w:pPr>
        <w:spacing w:after="0"/>
      </w:pPr>
    </w:p>
    <w:p w:rsidR="00E408A5" w:rsidRDefault="00E408A5" w:rsidP="00E408A5">
      <w:pPr>
        <w:spacing w:after="0"/>
      </w:pPr>
      <w:r>
        <w:t>Note that by partially applying the condition you get as result a function that now expects only the customer</w:t>
      </w:r>
      <w:r w:rsidR="00634E60">
        <w:t xml:space="preserve"> as parameter</w:t>
      </w:r>
      <w:r>
        <w:t>.</w:t>
      </w:r>
    </w:p>
    <w:p w:rsidR="00E408A5" w:rsidRDefault="00E408A5" w:rsidP="005448BB">
      <w:pPr>
        <w:spacing w:after="0"/>
        <w:rPr>
          <w:b/>
        </w:rPr>
      </w:pPr>
    </w:p>
    <w:p w:rsidR="007B21A9" w:rsidRDefault="00A37079" w:rsidP="005448BB">
      <w:pPr>
        <w:spacing w:after="0"/>
      </w:pPr>
      <w:r>
        <w:rPr>
          <w:b/>
        </w:rPr>
        <w:t>1</w:t>
      </w:r>
      <w:r w:rsidR="00E408A5">
        <w:rPr>
          <w:b/>
        </w:rPr>
        <w:t>.3</w:t>
      </w:r>
      <w:r w:rsidR="001F2544">
        <w:t xml:space="preserve">. </w:t>
      </w:r>
      <w:r w:rsidR="00634E60">
        <w:t>Send</w:t>
      </w:r>
      <w:r w:rsidR="00614CBF">
        <w:t xml:space="preserve"> both</w:t>
      </w:r>
      <w:r w:rsidR="001F2544">
        <w:t xml:space="preserve"> function</w:t>
      </w:r>
      <w:r w:rsidR="00614CBF">
        <w:t>s (increaseCredit and increaseCreditUsingVip)</w:t>
      </w:r>
      <w:r w:rsidR="001F2544">
        <w:t xml:space="preserve"> </w:t>
      </w:r>
      <w:r w:rsidR="00634E60">
        <w:t>to</w:t>
      </w:r>
      <w:r w:rsidR="001F2544">
        <w:t xml:space="preserve"> the F# Interactive and test</w:t>
      </w:r>
      <w:r w:rsidR="00614CBF">
        <w:t xml:space="preserve"> the latter </w:t>
      </w:r>
      <w:r w:rsidR="002F4DC2">
        <w:t>in</w:t>
      </w:r>
      <w:r w:rsidR="002061B8">
        <w:t xml:space="preserve"> </w:t>
      </w:r>
      <w:r w:rsidR="00B3273E">
        <w:t>Module2/Application/</w:t>
      </w:r>
      <w:r w:rsidR="002F4DC2">
        <w:t>Try.fsx</w:t>
      </w:r>
      <w:r w:rsidR="001F2544">
        <w:t xml:space="preserve"> usin</w:t>
      </w:r>
      <w:r w:rsidR="009D1B7F">
        <w:t>g</w:t>
      </w:r>
      <w:r w:rsidR="00355AED">
        <w:t xml:space="preserve"> the existing customer</w:t>
      </w:r>
      <w:r w:rsidR="00717210">
        <w:t>.</w:t>
      </w:r>
    </w:p>
    <w:p w:rsidR="00F522E2" w:rsidRDefault="00F522E2" w:rsidP="005448BB">
      <w:pPr>
        <w:spacing w:after="0"/>
      </w:pPr>
    </w:p>
    <w:bookmarkStart w:id="19" w:name="_MON_1513746891"/>
    <w:bookmarkEnd w:id="19"/>
    <w:p w:rsidR="00B720EE" w:rsidRDefault="00BC07F1" w:rsidP="005448BB">
      <w:pPr>
        <w:spacing w:after="0"/>
      </w:pPr>
      <w:r>
        <w:rPr>
          <w:noProof/>
        </w:rPr>
        <w:object w:dxaOrig="9026" w:dyaOrig="543">
          <v:shape id="_x0000_i1035" type="#_x0000_t75" alt="" style="width:454.2pt;height:28.35pt;mso-width-percent:0;mso-height-percent:0;mso-width-percent:0;mso-height-percent:0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619021338" r:id="rId30"/>
        </w:object>
      </w:r>
    </w:p>
    <w:p w:rsidR="00A37079" w:rsidRDefault="00A37079" w:rsidP="00255F27">
      <w:pPr>
        <w:spacing w:after="0"/>
        <w:rPr>
          <w:b/>
        </w:rPr>
      </w:pPr>
    </w:p>
    <w:p w:rsidR="006F17D7" w:rsidRDefault="006F17D7" w:rsidP="006F17D7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F17D7" w:rsidTr="006B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F17D7" w:rsidRDefault="006F17D7" w:rsidP="006B15D8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4F2CF25" wp14:editId="2201B7C1">
                      <wp:extent cx="228600" cy="228600"/>
                      <wp:effectExtent l="0" t="0" r="0" b="0"/>
                      <wp:docPr id="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" name="Oval 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29C71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Pj9KySHBQAA7REAAA4AAAAAAAAAAAAAAAAALgIAAGRycy9l&#10;Mm9Eb2MueG1sUEsBAi0AFAAGAAgAAAAhAPgMKZnYAAAAAwEAAA8AAAAAAAAAAAAAAAAA4QcAAGRy&#10;cy9kb3ducmV2LnhtbFBLBQYAAAAABAAEAPMAAADmCAAAAAA=&#10;">
                      <v:oval id="Oval 6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17D8D" w:rsidRPr="00017D8D" w:rsidRDefault="00017D8D" w:rsidP="00017D8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 xml:space="preserve">val </w:t>
            </w:r>
            <w:proofErr w:type="gramStart"/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>customerWithMoreCredit :</w:t>
            </w:r>
            <w:proofErr w:type="gramEnd"/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= {Id = 1;</w:t>
            </w:r>
          </w:p>
          <w:p w:rsidR="00017D8D" w:rsidRPr="00017D8D" w:rsidRDefault="00017D8D" w:rsidP="00017D8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IsVip = false;</w:t>
            </w:r>
          </w:p>
          <w:p w:rsidR="006F17D7" w:rsidRDefault="00017D8D" w:rsidP="00017D8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Credit = 60M;}</w:t>
            </w:r>
          </w:p>
        </w:tc>
      </w:tr>
    </w:tbl>
    <w:p w:rsidR="00017D8D" w:rsidRDefault="00017D8D" w:rsidP="00255F27">
      <w:pPr>
        <w:spacing w:after="0"/>
        <w:rPr>
          <w:b/>
        </w:rPr>
      </w:pPr>
    </w:p>
    <w:p w:rsidR="00255F27" w:rsidRDefault="00A37079" w:rsidP="00255F27">
      <w:pPr>
        <w:spacing w:after="0"/>
      </w:pPr>
      <w:r>
        <w:rPr>
          <w:b/>
        </w:rPr>
        <w:t>1</w:t>
      </w:r>
      <w:r w:rsidR="00C7703A">
        <w:rPr>
          <w:b/>
        </w:rPr>
        <w:t>.</w:t>
      </w:r>
      <w:r w:rsidR="00E408A5">
        <w:rPr>
          <w:b/>
        </w:rPr>
        <w:t>4</w:t>
      </w:r>
      <w:r w:rsidR="00255F27">
        <w:t xml:space="preserve">. Open Module2/Tests/Tests.fs, </w:t>
      </w:r>
      <w:r w:rsidR="00E408A5">
        <w:t>uncomment the tests 2-1, 2-2,</w:t>
      </w:r>
      <w:r w:rsidR="00255F27">
        <w:t xml:space="preserve"> 2-3</w:t>
      </w:r>
      <w:r w:rsidR="00E408A5">
        <w:t xml:space="preserve"> and 2-4</w:t>
      </w:r>
      <w:r w:rsidR="00255F27">
        <w:t>, save all the files and run</w:t>
      </w:r>
      <w:r w:rsidR="00634E60">
        <w:t xml:space="preserve"> “dotnet test M</w:t>
      </w:r>
      <w:r w:rsidR="00D30527">
        <w:t>odule2/Tests” in the command terminal</w:t>
      </w:r>
      <w:r w:rsidR="00634E60">
        <w:t>.</w:t>
      </w:r>
    </w:p>
    <w:p w:rsidR="007B21A9" w:rsidRDefault="007B21A9" w:rsidP="005448BB">
      <w:pPr>
        <w:spacing w:after="0"/>
      </w:pPr>
    </w:p>
    <w:p w:rsidR="00E408A5" w:rsidRDefault="00E408A5" w:rsidP="005448BB">
      <w:pPr>
        <w:spacing w:after="0"/>
      </w:pPr>
    </w:p>
    <w:p w:rsidR="007B21A9" w:rsidRDefault="00E408A5" w:rsidP="007B21A9">
      <w:pPr>
        <w:pStyle w:val="Heading2"/>
      </w:pPr>
      <w:r>
        <w:t>Step 2</w:t>
      </w:r>
      <w:r w:rsidR="007B21A9">
        <w:t xml:space="preserve">: Create an </w:t>
      </w:r>
      <w:r w:rsidR="007B21A9" w:rsidRPr="007B21A9">
        <w:t xml:space="preserve">upgradeCustomer </w:t>
      </w:r>
      <w:r w:rsidR="007B21A9">
        <w:t>function</w:t>
      </w:r>
    </w:p>
    <w:p w:rsidR="001F2544" w:rsidRDefault="001F2544" w:rsidP="005448BB">
      <w:pPr>
        <w:spacing w:after="0"/>
      </w:pPr>
    </w:p>
    <w:p w:rsidR="001F2544" w:rsidRDefault="00E408A5" w:rsidP="005448BB">
      <w:pPr>
        <w:spacing w:after="0"/>
      </w:pPr>
      <w:r>
        <w:rPr>
          <w:b/>
        </w:rPr>
        <w:t>2</w:t>
      </w:r>
      <w:r w:rsidR="00E4471A">
        <w:rPr>
          <w:b/>
        </w:rPr>
        <w:t>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“upgradeCustomer” in</w:t>
      </w:r>
      <w:r w:rsidR="001F2544">
        <w:t xml:space="preserve"> </w:t>
      </w:r>
      <w:r w:rsidR="0092775F">
        <w:t>Module2/Application/</w:t>
      </w:r>
      <w:r w:rsidR="007B21A9">
        <w:t>Functions.fs that</w:t>
      </w:r>
    </w:p>
    <w:p w:rsidR="00A13870" w:rsidRDefault="00A13870" w:rsidP="00A13870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>Calls get</w:t>
      </w:r>
      <w:r w:rsidR="00F86C8B">
        <w:t>Purchases</w:t>
      </w:r>
      <w:r>
        <w:t xml:space="preserve"> with the customer and assigns the r</w:t>
      </w:r>
      <w:r w:rsidR="00F86C8B">
        <w:t>esult to a customerWithPurchases</w:t>
      </w:r>
      <w:r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 w:rsidR="005B615A">
        <w:t>calls tryPromote</w:t>
      </w:r>
      <w:r>
        <w:t>ToV</w:t>
      </w:r>
      <w:r w:rsidR="00F86C8B">
        <w:t>ip passing customerWithPurchases</w:t>
      </w:r>
      <w:r>
        <w:t xml:space="preserve"> and assigns the res</w:t>
      </w:r>
      <w:r w:rsidR="00BF348D">
        <w:t>ult to a promotedCustomer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>calls increaseCreditUsingVip with promotedCustomer and assigns the resu</w:t>
      </w:r>
      <w:r w:rsidR="00BF348D">
        <w:t>lt to an upgradedCustomer value</w:t>
      </w:r>
    </w:p>
    <w:p w:rsidR="00A13870" w:rsidRDefault="00E4471A" w:rsidP="00E4471A">
      <w:pPr>
        <w:pStyle w:val="ListParagraph"/>
        <w:numPr>
          <w:ilvl w:val="0"/>
          <w:numId w:val="19"/>
        </w:numPr>
        <w:spacing w:after="0"/>
      </w:pPr>
      <w:r>
        <w:t>Returns the upgradedCustomer value</w:t>
      </w:r>
    </w:p>
    <w:p w:rsidR="007B21A9" w:rsidRDefault="007B21A9" w:rsidP="005448BB">
      <w:pPr>
        <w:spacing w:after="0"/>
      </w:pPr>
    </w:p>
    <w:bookmarkStart w:id="20" w:name="_MON_1470987108"/>
    <w:bookmarkEnd w:id="20"/>
    <w:p w:rsidR="001F2544" w:rsidRDefault="00BC07F1" w:rsidP="001F2544">
      <w:r>
        <w:rPr>
          <w:noProof/>
        </w:rPr>
        <w:object w:dxaOrig="9026" w:dyaOrig="1603">
          <v:shape id="_x0000_i1034" type="#_x0000_t75" alt="" style="width:454.2pt;height:80.45pt;mso-width-percent:0;mso-height-percent:0;mso-width-percent:0;mso-height-percent:0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619021339" r:id="rId32"/>
        </w:object>
      </w:r>
    </w:p>
    <w:p w:rsidR="00355AED" w:rsidRDefault="00355AED" w:rsidP="001F2544"/>
    <w:p w:rsidR="00B3561B" w:rsidRDefault="00355AED" w:rsidP="00355AED">
      <w:pPr>
        <w:spacing w:after="0"/>
      </w:pPr>
      <w:r>
        <w:rPr>
          <w:b/>
        </w:rPr>
        <w:t>2.2</w:t>
      </w:r>
      <w:r>
        <w:t xml:space="preserve">. </w:t>
      </w:r>
      <w:r w:rsidR="00B3561B">
        <w:t>Send the function to</w:t>
      </w:r>
      <w:r>
        <w:t xml:space="preserve"> the F# Interactive and test it in Module2/Application/Try.</w:t>
      </w:r>
      <w:r w:rsidR="00434C92">
        <w:t>fsx using the existing customer and assigning the result to an upgradedCustomer value.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9664B8">
        <w:rPr>
          <w:b/>
        </w:rPr>
        <w:t>.</w:t>
      </w:r>
      <w:r w:rsidR="003D4528">
        <w:rPr>
          <w:b/>
        </w:rPr>
        <w:t>3</w:t>
      </w:r>
      <w:r w:rsidR="00E4471A" w:rsidRPr="00337E9D">
        <w:rPr>
          <w:b/>
        </w:rPr>
        <w:t>.</w:t>
      </w:r>
      <w:r w:rsidR="001F2544">
        <w:t xml:space="preserve"> Refactor </w:t>
      </w:r>
      <w:r w:rsidR="00F41EE8">
        <w:t xml:space="preserve">the </w:t>
      </w:r>
      <w:r w:rsidR="001F2544">
        <w:t>“upgradeCustomer”</w:t>
      </w:r>
      <w:r w:rsidR="00F41EE8">
        <w:t xml:space="preserve"> function</w:t>
      </w:r>
      <w:r w:rsidR="001F2544">
        <w:t xml:space="preserve"> </w:t>
      </w:r>
      <w:r w:rsidR="006A73DE">
        <w:t>to use the pipelining operator</w:t>
      </w:r>
      <w:r w:rsidR="001F2544">
        <w:t>:</w:t>
      </w:r>
    </w:p>
    <w:p w:rsidR="00E4471A" w:rsidRDefault="00E4471A" w:rsidP="001F2544">
      <w:pPr>
        <w:spacing w:after="0"/>
      </w:pPr>
    </w:p>
    <w:bookmarkStart w:id="21" w:name="_MON_1470987266"/>
    <w:bookmarkEnd w:id="21"/>
    <w:p w:rsidR="001F2544" w:rsidRDefault="00BC07F1" w:rsidP="001F2544">
      <w:pPr>
        <w:spacing w:after="0"/>
      </w:pPr>
      <w:r>
        <w:rPr>
          <w:noProof/>
        </w:rPr>
        <w:object w:dxaOrig="9360" w:dyaOrig="1557">
          <v:shape id="_x0000_i1033" type="#_x0000_t75" alt="" style="width:454.2pt;height:78.9pt;mso-width-percent:0;mso-height-percent:0;mso-width-percent:0;mso-height-percent:0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619021340" r:id="rId34"/>
        </w:objec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.4</w:t>
      </w:r>
      <w:r w:rsidR="00E4471A" w:rsidRPr="00337E9D">
        <w:rPr>
          <w:b/>
        </w:rPr>
        <w:t>.</w:t>
      </w:r>
      <w:r w:rsidR="001F2544">
        <w:t xml:space="preserve"> </w:t>
      </w:r>
      <w:r w:rsidR="00B3561B">
        <w:t>Send</w:t>
      </w:r>
      <w:r w:rsidR="0038465A">
        <w:t xml:space="preserve"> the new</w:t>
      </w:r>
      <w:r w:rsidR="00B3561B">
        <w:t xml:space="preserve"> “upgradeCustomer” to</w:t>
      </w:r>
      <w:r w:rsidR="00DE4F99">
        <w:t xml:space="preserve"> the F# Interactive and test it again</w:t>
      </w:r>
      <w:r w:rsidR="00AF45C2">
        <w:t xml:space="preserve"> in</w:t>
      </w:r>
      <w:r w:rsidR="00E019D9">
        <w:t xml:space="preserve"> Module2/Application/Try.fsx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.5</w:t>
      </w:r>
      <w:r w:rsidR="00E4471A" w:rsidRPr="00337E9D">
        <w:rPr>
          <w:b/>
        </w:rPr>
        <w:t>.</w:t>
      </w:r>
      <w:r w:rsidR="001F2544">
        <w:t xml:space="preserve"> Refactor “upgradeCustomer” again</w:t>
      </w:r>
      <w:r w:rsidR="002E71BC">
        <w:t xml:space="preserve">, but this time using </w:t>
      </w:r>
      <w:r w:rsidR="001F2544">
        <w:t>composition:</w:t>
      </w:r>
    </w:p>
    <w:p w:rsidR="00E4471A" w:rsidRDefault="00E4471A" w:rsidP="001F2544">
      <w:pPr>
        <w:spacing w:after="0"/>
      </w:pPr>
    </w:p>
    <w:bookmarkStart w:id="22" w:name="_MON_1470987428"/>
    <w:bookmarkEnd w:id="22"/>
    <w:p w:rsidR="001F2544" w:rsidRDefault="00BC07F1" w:rsidP="001F2544">
      <w:pPr>
        <w:spacing w:after="0"/>
      </w:pPr>
      <w:r>
        <w:rPr>
          <w:noProof/>
        </w:rPr>
        <w:object w:dxaOrig="9026" w:dyaOrig="544">
          <v:shape id="_x0000_i1032" type="#_x0000_t75" alt="" style="width:454.2pt;height:29.1pt;mso-width-percent:0;mso-height-percent:0;mso-width-percent:0;mso-height-percent:0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619021341" r:id="rId36"/>
        </w:object>
      </w:r>
    </w:p>
    <w:p w:rsidR="00984609" w:rsidRDefault="00984609" w:rsidP="001F2544">
      <w:pPr>
        <w:spacing w:after="0"/>
      </w:pPr>
    </w:p>
    <w:p w:rsidR="00984609" w:rsidRDefault="00984609" w:rsidP="001F2544">
      <w:pPr>
        <w:spacing w:after="0"/>
      </w:pPr>
      <w:r>
        <w:t>Note that the customer parameter needs to be removed when using composition.</w:t>
      </w:r>
    </w:p>
    <w:p w:rsidR="005E7143" w:rsidRDefault="005E7143" w:rsidP="001F2544">
      <w:pPr>
        <w:spacing w:after="0"/>
      </w:pPr>
    </w:p>
    <w:p w:rsidR="00C96D52" w:rsidRDefault="00E408A5" w:rsidP="00B3561B">
      <w:pPr>
        <w:spacing w:after="0"/>
      </w:pPr>
      <w:r>
        <w:rPr>
          <w:b/>
        </w:rPr>
        <w:t>2</w:t>
      </w:r>
      <w:r w:rsidR="003D4528">
        <w:rPr>
          <w:b/>
        </w:rPr>
        <w:t>.6</w:t>
      </w:r>
      <w:r w:rsidR="00E4471A" w:rsidRPr="00337E9D">
        <w:rPr>
          <w:b/>
        </w:rPr>
        <w:t>.</w:t>
      </w:r>
      <w:r w:rsidR="006F6EE0">
        <w:t xml:space="preserve"> </w:t>
      </w:r>
      <w:r w:rsidR="00D673E4">
        <w:t>Open Module2/Tests/Tests.fs, u</w:t>
      </w:r>
      <w:r w:rsidR="009664B8">
        <w:t>ncomment tests 2-5 and 2-6</w:t>
      </w:r>
      <w:r w:rsidR="006F6EE0">
        <w:t xml:space="preserve">, save all the files and run </w:t>
      </w:r>
      <w:r w:rsidR="00B3561B">
        <w:t>“dotnet test M</w:t>
      </w:r>
      <w:r w:rsidR="00D30527">
        <w:t>odule2/Tests” in the command terminal</w:t>
      </w:r>
      <w:r w:rsidR="00B3561B">
        <w:t>.</w:t>
      </w:r>
      <w:r w:rsidR="00C96D52">
        <w:br w:type="page"/>
      </w:r>
    </w:p>
    <w:p w:rsidR="00C53151" w:rsidRDefault="00281A86" w:rsidP="00C53151">
      <w:pPr>
        <w:pStyle w:val="Heading1"/>
      </w:pPr>
      <w:bookmarkStart w:id="23" w:name="_Toc397286534"/>
      <w:bookmarkStart w:id="24" w:name="_Toc439596086"/>
      <w:r>
        <w:lastRenderedPageBreak/>
        <w:t>Module</w:t>
      </w:r>
      <w:r w:rsidR="00C53151">
        <w:t xml:space="preserve"> 3</w:t>
      </w:r>
      <w:bookmarkEnd w:id="23"/>
      <w:bookmarkEnd w:id="24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0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&#13;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C46BF8">
        <w:t>: 15-20</w:t>
      </w:r>
      <w:r w:rsidR="00E443E6">
        <w:t xml:space="preserve"> minutes</w:t>
      </w:r>
    </w:p>
    <w:p w:rsidR="00AD6A24" w:rsidRDefault="00AD6A24" w:rsidP="00E443E6"/>
    <w:p w:rsidR="00A52E29" w:rsidRDefault="004C4DFC" w:rsidP="00A52E29">
      <w:pPr>
        <w:pStyle w:val="Heading2"/>
      </w:pPr>
      <w:r>
        <w:t>Step 1: Create new types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>, open Types.fs and c</w:t>
      </w:r>
      <w:r w:rsidR="00807030">
        <w:t>reate</w:t>
      </w:r>
      <w:r w:rsidR="00BE52A0">
        <w:t xml:space="preserve"> the following types (above the existing Customer type)</w:t>
      </w:r>
      <w:r w:rsidR="00A52E29">
        <w:t>: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“PersonalDetails”</w:t>
      </w:r>
      <w:r>
        <w:t xml:space="preserve"> with the following fields: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FirstName: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LastName: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DateOfBirth: DateTime</w:t>
      </w:r>
    </w:p>
    <w:p w:rsidR="00FF06E3" w:rsidRDefault="00FF06E3" w:rsidP="00FF06E3">
      <w:pPr>
        <w:pStyle w:val="ListParagraph"/>
        <w:numPr>
          <w:ilvl w:val="0"/>
          <w:numId w:val="20"/>
        </w:numPr>
        <w:spacing w:after="0"/>
      </w:pPr>
      <w:r>
        <w:t xml:space="preserve">Two units of measure: “EUR” and “USD”. 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r>
        <w:t>NoNotifications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r>
        <w:t>ReceiveNotification of receiveDeals: bool * receiveAlerts: bool</w:t>
      </w:r>
    </w:p>
    <w:p w:rsidR="00C53151" w:rsidRDefault="00A52E29" w:rsidP="00BE52A0">
      <w:pPr>
        <w:spacing w:after="0"/>
      </w:pPr>
      <w:r>
        <w:t xml:space="preserve">Then </w:t>
      </w:r>
      <w:r w:rsidR="00C16BF3">
        <w:t>a</w:t>
      </w:r>
      <w:r w:rsidR="00C53151">
        <w:t>dd</w:t>
      </w:r>
      <w:r w:rsidR="00807030">
        <w:t xml:space="preserve"> the following new fields to the Customer</w:t>
      </w:r>
      <w:r w:rsidR="00BE52A0">
        <w:t>:</w:t>
      </w:r>
    </w:p>
    <w:p w:rsidR="00807030" w:rsidRDefault="00820511" w:rsidP="00BE52A0">
      <w:pPr>
        <w:pStyle w:val="ListParagraph"/>
        <w:numPr>
          <w:ilvl w:val="0"/>
          <w:numId w:val="20"/>
        </w:numPr>
        <w:spacing w:after="0"/>
      </w:pPr>
      <w:r>
        <w:t>PersonalDetails: PersonalDetails option</w:t>
      </w:r>
    </w:p>
    <w:p w:rsidR="00820511" w:rsidRDefault="00820511" w:rsidP="00BE52A0">
      <w:pPr>
        <w:pStyle w:val="ListParagraph"/>
        <w:numPr>
          <w:ilvl w:val="0"/>
          <w:numId w:val="20"/>
        </w:numPr>
        <w:spacing w:after="0"/>
      </w:pPr>
      <w:r>
        <w:t>Notifications: Notifications</w:t>
      </w:r>
    </w:p>
    <w:p w:rsidR="00820511" w:rsidRDefault="00820511" w:rsidP="00BE52A0">
      <w:pPr>
        <w:spacing w:after="0"/>
      </w:pPr>
      <w:r>
        <w:t>Finally update the Credit field to use the decimal&lt;USD&gt; type</w:t>
      </w:r>
    </w:p>
    <w:p w:rsidR="00A52E29" w:rsidRDefault="00A52E29" w:rsidP="00A52E29">
      <w:pPr>
        <w:pStyle w:val="ListParagraph"/>
        <w:spacing w:after="0"/>
        <w:ind w:left="765"/>
      </w:pPr>
    </w:p>
    <w:bookmarkStart w:id="25" w:name="_MON_1472401802"/>
    <w:bookmarkEnd w:id="25"/>
    <w:p w:rsidR="00C53151" w:rsidRDefault="00BC07F1" w:rsidP="00C53151">
      <w:r>
        <w:rPr>
          <w:noProof/>
        </w:rPr>
        <w:object w:dxaOrig="9026" w:dyaOrig="5876">
          <v:shape id="_x0000_i1031" type="#_x0000_t75" alt="" style="width:454.2pt;height:291.05pt;mso-width-percent:0;mso-height-percent:0;mso-width-percent:0;mso-height-percent:0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619021342" r:id="rId38"/>
        </w:object>
      </w:r>
    </w:p>
    <w:p w:rsidR="007C3484" w:rsidRDefault="009C4771" w:rsidP="005448BB">
      <w:pPr>
        <w:spacing w:after="0"/>
      </w:pPr>
      <w:r>
        <w:rPr>
          <w:b/>
        </w:rPr>
        <w:lastRenderedPageBreak/>
        <w:t>1.2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982A31">
        <w:t>send</w:t>
      </w:r>
      <w:r w:rsidR="00FE4261">
        <w:t xml:space="preserve"> i</w:t>
      </w:r>
      <w:r w:rsidR="00982A31">
        <w:t>t to</w:t>
      </w:r>
      <w:r w:rsidR="00F34C72">
        <w:t xml:space="preserve"> the F# Interactive (including</w:t>
      </w:r>
      <w:r w:rsidR="00FE4261">
        <w:t xml:space="preserve"> “open System”).</w:t>
      </w:r>
    </w:p>
    <w:p w:rsidR="00EC3538" w:rsidRDefault="00EC3538" w:rsidP="005448BB">
      <w:pPr>
        <w:spacing w:after="0"/>
      </w:pPr>
    </w:p>
    <w:p w:rsidR="009C4771" w:rsidRDefault="009C4771" w:rsidP="009C4771">
      <w:pPr>
        <w:pStyle w:val="Heading2"/>
      </w:pPr>
      <w:r>
        <w:t>Step 2: Update the increaseCredit function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“increaseCredit” function to use</w:t>
      </w:r>
      <w:r w:rsidR="00E32AFE">
        <w:t xml:space="preserve"> the</w:t>
      </w:r>
      <w:r w:rsidR="00542B11">
        <w:t xml:space="preserve"> </w:t>
      </w:r>
      <w:r w:rsidR="001C70BB">
        <w:t>USD</w:t>
      </w:r>
      <w:r w:rsidR="00E32AFE">
        <w:t xml:space="preserve"> type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r w:rsidR="0071218A">
        <w:t>Functions.fs</w:t>
      </w:r>
      <w:r w:rsidR="00542B11">
        <w:t>:</w:t>
      </w:r>
    </w:p>
    <w:p w:rsidR="009C4771" w:rsidRDefault="009C4771" w:rsidP="005448BB">
      <w:pPr>
        <w:spacing w:after="0"/>
      </w:pPr>
    </w:p>
    <w:bookmarkStart w:id="26" w:name="_MON_1472403573"/>
    <w:bookmarkEnd w:id="26"/>
    <w:p w:rsidR="00542B11" w:rsidRDefault="00BC07F1" w:rsidP="00C53151">
      <w:r>
        <w:rPr>
          <w:noProof/>
        </w:rPr>
        <w:object w:dxaOrig="9026" w:dyaOrig="1158">
          <v:shape id="_x0000_i1030" type="#_x0000_t75" alt="" style="width:454.2pt;height:58.2pt;mso-width-percent:0;mso-height-percent:0;mso-width-percent:0;mso-height-percent:0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619021343" r:id="rId40"/>
        </w:object>
      </w:r>
    </w:p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 w:rsidR="00255F27">
        <w:t xml:space="preserve"> Open Module3/Tests/Tests.fs,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</w:t>
      </w:r>
      <w:r w:rsidR="0000594E">
        <w:t>“dotnet test M</w:t>
      </w:r>
      <w:r w:rsidR="00D30527">
        <w:t>odule3/Tests” in the command terminal</w:t>
      </w:r>
      <w:r w:rsidR="00255F27">
        <w:t>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Heading2"/>
      </w:pPr>
      <w:r>
        <w:t>Step 3: Create an isAdult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 xml:space="preserve">“isAdult” in </w:t>
      </w:r>
      <w:r w:rsidR="0092775F">
        <w:t>Module3/Application/</w:t>
      </w:r>
      <w:r>
        <w:t>Functions.fs that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BF348D" w:rsidRDefault="00BF348D" w:rsidP="002A2CCB">
      <w:pPr>
        <w:pStyle w:val="ListParagraph"/>
        <w:numPr>
          <w:ilvl w:val="0"/>
          <w:numId w:val="19"/>
        </w:numPr>
        <w:spacing w:after="0"/>
      </w:pPr>
      <w:r>
        <w:t>Returns false if the PersonalDetails are not defined (None)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</w:t>
      </w:r>
      <w:r w:rsidR="00410BAB">
        <w:t xml:space="preserve"> of age</w:t>
      </w:r>
      <w:r w:rsidR="00794537">
        <w:t xml:space="preserve"> or older, or false otherwise</w:t>
      </w:r>
    </w:p>
    <w:p w:rsidR="00794537" w:rsidRDefault="00794537" w:rsidP="00794537">
      <w:pPr>
        <w:pStyle w:val="ListParagraph"/>
        <w:spacing w:after="0"/>
      </w:pPr>
    </w:p>
    <w:bookmarkStart w:id="27" w:name="_MON_1471024033"/>
    <w:bookmarkEnd w:id="27"/>
    <w:p w:rsidR="00C53151" w:rsidRDefault="00BC07F1" w:rsidP="00C53151">
      <w:r>
        <w:rPr>
          <w:noProof/>
        </w:rPr>
        <w:object w:dxaOrig="9026" w:dyaOrig="1285">
          <v:shape id="_x0000_i1029" type="#_x0000_t75" alt="" style="width:454.2pt;height:64.35pt;mso-width-percent:0;mso-height-percent:0;mso-width-percent:0;mso-height-percent:0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619021344" r:id="rId42"/>
        </w:object>
      </w:r>
    </w:p>
    <w:p w:rsidR="007C3484" w:rsidRDefault="007C3484" w:rsidP="005448BB">
      <w:pPr>
        <w:spacing w:after="0"/>
      </w:pPr>
    </w:p>
    <w:p w:rsidR="006F25EE" w:rsidRDefault="00DB6E32" w:rsidP="005448BB">
      <w:pPr>
        <w:spacing w:after="0"/>
      </w:pPr>
      <w:r>
        <w:rPr>
          <w:b/>
        </w:rPr>
        <w:t>3.2</w:t>
      </w:r>
      <w:r w:rsidR="00794537">
        <w:rPr>
          <w:b/>
        </w:rPr>
        <w:t>.</w:t>
      </w:r>
      <w:r w:rsidR="00794537">
        <w:t xml:space="preserve"> </w:t>
      </w:r>
      <w:r w:rsidR="002B7785">
        <w:t>Open Module3</w:t>
      </w:r>
      <w:r w:rsidR="00284BC2">
        <w:t xml:space="preserve">/Tests/Tests.fs, uncomment tests 3-3, 3-4 and 3-5, save all the files and run </w:t>
      </w:r>
      <w:r w:rsidR="00332797">
        <w:t>“dotnet test M</w:t>
      </w:r>
      <w:r w:rsidR="00D30527">
        <w:t>odule3/Tests” in the command terminal</w:t>
      </w:r>
      <w:r w:rsidR="00332797">
        <w:t>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Heading2"/>
      </w:pPr>
      <w:r>
        <w:t>Step 4: Create a getAlert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4.1.</w:t>
      </w:r>
      <w:r>
        <w:t xml:space="preserve"> </w:t>
      </w:r>
      <w:r w:rsidR="00C53151">
        <w:t xml:space="preserve">Create a function called “getAlert” in </w:t>
      </w:r>
      <w:r w:rsidR="0092775F">
        <w:t>Module3/Application/</w:t>
      </w:r>
      <w:r w:rsidR="00C53151">
        <w:t>Func</w:t>
      </w:r>
      <w:r w:rsidR="00AD6A24">
        <w:t>tions.fs that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020F32" w:rsidP="00AD6A24">
      <w:pPr>
        <w:pStyle w:val="ListParagraph"/>
        <w:numPr>
          <w:ilvl w:val="0"/>
          <w:numId w:val="19"/>
        </w:numPr>
        <w:spacing w:after="0"/>
      </w:pPr>
      <w:r>
        <w:t>Returns</w:t>
      </w:r>
      <w:r w:rsidR="00AD6A24">
        <w:t xml:space="preserve"> “Alert for customer</w:t>
      </w:r>
      <w:r w:rsidR="00774053">
        <w:t xml:space="preserve"> [</w:t>
      </w:r>
      <w:r w:rsidR="00AD6A24">
        <w:t>Id</w:t>
      </w:r>
      <w:r w:rsidR="00774053">
        <w:t>]</w:t>
      </w:r>
      <w:r w:rsidR="00AD6A24">
        <w:t>” if the cus</w:t>
      </w:r>
      <w:r w:rsidR="007972DB">
        <w:t xml:space="preserve">tomer allowed </w:t>
      </w:r>
      <w:r w:rsidR="00137E6F">
        <w:t xml:space="preserve">alerts or </w:t>
      </w:r>
      <w:r>
        <w:t xml:space="preserve">returns </w:t>
      </w:r>
      <w:r w:rsidR="00137E6F">
        <w:t>an empty string otherwise.</w:t>
      </w:r>
    </w:p>
    <w:p w:rsidR="00AD6A24" w:rsidRDefault="00AD6A24" w:rsidP="005448BB">
      <w:pPr>
        <w:spacing w:after="0"/>
      </w:pPr>
    </w:p>
    <w:bookmarkStart w:id="28" w:name="_MON_1471025395"/>
    <w:bookmarkEnd w:id="28"/>
    <w:p w:rsidR="0098521F" w:rsidRPr="0006118A" w:rsidRDefault="00BC07F1" w:rsidP="0006118A">
      <w:r>
        <w:rPr>
          <w:noProof/>
        </w:rPr>
        <w:object w:dxaOrig="9026" w:dyaOrig="1495">
          <v:shape id="_x0000_i1028" type="#_x0000_t75" alt="" style="width:454.2pt;height:1in;mso-width-percent:0;mso-height-percent:0;mso-width-percent:0;mso-height-percent:0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619021345" r:id="rId44"/>
        </w:object>
      </w:r>
    </w:p>
    <w:p w:rsidR="003D1DCB" w:rsidRDefault="00DB6E32" w:rsidP="005448BB">
      <w:pPr>
        <w:spacing w:after="0"/>
      </w:pPr>
      <w:r>
        <w:rPr>
          <w:b/>
        </w:rPr>
        <w:t>4.2</w:t>
      </w:r>
      <w:r w:rsidR="00AD6A24">
        <w:rPr>
          <w:b/>
        </w:rPr>
        <w:t>.</w:t>
      </w:r>
      <w:r w:rsidR="00AD6A24">
        <w:t xml:space="preserve"> </w:t>
      </w:r>
      <w:r w:rsidR="002B7785">
        <w:t>Open Module3</w:t>
      </w:r>
      <w:r w:rsidR="00A65E32">
        <w:t xml:space="preserve">/Tests/Tests.fs, uncomment tests 3-6 and 3-7, save all the files and run </w:t>
      </w:r>
      <w:r w:rsidR="0006118A">
        <w:t>“dotnet test M</w:t>
      </w:r>
      <w:r w:rsidR="00D30527">
        <w:t>odule3/Tests” in the command terminal</w:t>
      </w:r>
      <w:r w:rsidR="0006118A">
        <w:t>.</w:t>
      </w:r>
      <w:r w:rsidR="003D1DCB">
        <w:br w:type="page"/>
      </w:r>
    </w:p>
    <w:p w:rsidR="003D1DCB" w:rsidRDefault="00281A86" w:rsidP="003D1DCB">
      <w:pPr>
        <w:pStyle w:val="Heading1"/>
      </w:pPr>
      <w:bookmarkStart w:id="29" w:name="_Toc397286538"/>
      <w:bookmarkStart w:id="30" w:name="_Toc439596087"/>
      <w:r>
        <w:lastRenderedPageBreak/>
        <w:t>Module</w:t>
      </w:r>
      <w:r w:rsidR="003D1DCB">
        <w:t xml:space="preserve"> 4</w:t>
      </w:r>
      <w:bookmarkEnd w:id="29"/>
      <w:bookmarkEnd w:id="30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1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&#13;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223B71">
        <w:t>: 15</w:t>
      </w:r>
      <w:r w:rsidR="001F2A9E">
        <w:t>-20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D22D85" w:rsidP="007105B0">
      <w:pPr>
        <w:pStyle w:val="Heading2"/>
      </w:pPr>
      <w:r>
        <w:t xml:space="preserve">Step 1: </w:t>
      </w:r>
      <w:r w:rsidR="00DA10D0">
        <w:t>Refactor the</w:t>
      </w:r>
      <w:r>
        <w:t xml:space="preserve"> getPurchases</w:t>
      </w:r>
      <w:r w:rsidR="007105B0">
        <w:t xml:space="preserve"> function</w:t>
      </w:r>
      <w:r w:rsidR="00DA10D0">
        <w:t xml:space="preserve"> to use the JsonProvider</w:t>
      </w:r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r w:rsidR="00DA10D0">
        <w:t>Functions</w:t>
      </w:r>
      <w:r w:rsidR="00D22D85">
        <w:t xml:space="preserve">.fs and </w:t>
      </w:r>
      <w:r w:rsidR="00DA10D0">
        <w:t>change the</w:t>
      </w:r>
      <w:r w:rsidR="00D22D85">
        <w:t xml:space="preserve"> “get</w:t>
      </w:r>
      <w:r w:rsidR="00DA10D0">
        <w:t>Purchases</w:t>
      </w:r>
      <w:r>
        <w:t>” function</w:t>
      </w:r>
      <w:r w:rsidR="00DA10D0">
        <w:t xml:space="preserve"> so</w:t>
      </w:r>
      <w:r>
        <w:t xml:space="preserve"> that</w:t>
      </w:r>
      <w:r w:rsidR="00DA10D0">
        <w:t>: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>Uses the JsonProvider with</w:t>
      </w:r>
      <w:r w:rsidR="00F26F2C">
        <w:t xml:space="preserve"> the</w:t>
      </w:r>
      <w:r>
        <w:t xml:space="preserve"> Data.json</w:t>
      </w:r>
      <w:r w:rsidR="00F26F2C">
        <w:t xml:space="preserve"> file</w:t>
      </w:r>
      <w:r>
        <w:t xml:space="preserve"> (both </w:t>
      </w:r>
      <w:r w:rsidR="00125F0C">
        <w:t xml:space="preserve">as </w:t>
      </w:r>
      <w:r>
        <w:t>schema and data)</w:t>
      </w:r>
    </w:p>
    <w:p w:rsidR="001C6E24" w:rsidRDefault="00785D07" w:rsidP="007105B0">
      <w:pPr>
        <w:pStyle w:val="ListParagraph"/>
        <w:numPr>
          <w:ilvl w:val="0"/>
          <w:numId w:val="19"/>
        </w:numPr>
        <w:spacing w:after="0"/>
      </w:pPr>
      <w:r>
        <w:t>Filters the customer by his/her</w:t>
      </w:r>
      <w:r w:rsidR="001C6E24">
        <w:t xml:space="preserve"> id</w:t>
      </w:r>
    </w:p>
    <w:p w:rsidR="001C6E24" w:rsidRDefault="00B35CE0" w:rsidP="007105B0">
      <w:pPr>
        <w:pStyle w:val="ListParagraph"/>
        <w:numPr>
          <w:ilvl w:val="0"/>
          <w:numId w:val="19"/>
        </w:numPr>
        <w:spacing w:after="0"/>
      </w:pPr>
      <w:r>
        <w:t>Collects the P</w:t>
      </w:r>
      <w:r w:rsidR="001C6E24">
        <w:t>urchases</w:t>
      </w:r>
      <w:r>
        <w:t>ByMonth</w:t>
      </w:r>
      <w:r w:rsidR="001C6E24">
        <w:t xml:space="preserve"> field</w:t>
      </w:r>
    </w:p>
    <w:p w:rsidR="007105B0" w:rsidRDefault="001C6E24" w:rsidP="007105B0">
      <w:pPr>
        <w:pStyle w:val="ListParagraph"/>
        <w:numPr>
          <w:ilvl w:val="0"/>
          <w:numId w:val="19"/>
        </w:numPr>
        <w:spacing w:after="0"/>
      </w:pPr>
      <w:r>
        <w:t>Calculates the purchases’ average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Returns a tuple with the customer and the purchases’ average</w:t>
      </w:r>
    </w:p>
    <w:p w:rsidR="006D4E7B" w:rsidRPr="003A333A" w:rsidRDefault="006D4E7B" w:rsidP="00E81C16">
      <w:pPr>
        <w:spacing w:after="0"/>
      </w:pPr>
    </w:p>
    <w:bookmarkStart w:id="31" w:name="_MON_1472417191"/>
    <w:bookmarkEnd w:id="31"/>
    <w:p w:rsidR="006D4E7B" w:rsidRDefault="00BC07F1" w:rsidP="006D4E7B">
      <w:r w:rsidRPr="00D42333">
        <w:rPr>
          <w:noProof/>
          <w:bdr w:val="single" w:sz="4" w:space="0" w:color="auto"/>
        </w:rPr>
        <w:object w:dxaOrig="4510" w:dyaOrig="1960">
          <v:shape id="_x0000_i1027" type="#_x0000_t75" alt="" style="width:466.45pt;height:200.7pt;mso-width-percent:0;mso-height-percent:0;mso-width-percent:0;mso-height-percent:0" o:ole="">
            <v:imagedata r:id="rId45" o:title=""/>
          </v:shape>
          <o:OLEObject Type="Embed" ProgID="Word.OpenDocumentText.12" ShapeID="_x0000_i1027" DrawAspect="Content" ObjectID="_1619021346" r:id="rId46"/>
        </w:object>
      </w:r>
    </w:p>
    <w:p w:rsidR="00B35CE0" w:rsidRDefault="00B35CE0" w:rsidP="00B35CE0">
      <w:pPr>
        <w:spacing w:after="0"/>
      </w:pPr>
    </w:p>
    <w:p w:rsidR="00B35CE0" w:rsidRDefault="00B35CE0" w:rsidP="00B35CE0">
      <w:pPr>
        <w:spacing w:after="0"/>
      </w:pPr>
      <w:r>
        <w:t>Note that you need to open the FSharp.Data namespace and defined a type called “Json” above the function.</w:t>
      </w:r>
    </w:p>
    <w:p w:rsidR="001C6E24" w:rsidRDefault="001C6E24" w:rsidP="00E81C16">
      <w:pPr>
        <w:spacing w:after="0"/>
        <w:rPr>
          <w:b/>
        </w:rPr>
      </w:pPr>
    </w:p>
    <w:p w:rsidR="001D453C" w:rsidRDefault="001C6E24" w:rsidP="001D453C">
      <w:pPr>
        <w:spacing w:after="0"/>
      </w:pPr>
      <w:r>
        <w:rPr>
          <w:b/>
        </w:rPr>
        <w:t>1</w:t>
      </w:r>
      <w:r w:rsidR="001A0294">
        <w:rPr>
          <w:b/>
        </w:rPr>
        <w:t>.2</w:t>
      </w:r>
      <w:r w:rsidR="001A0294" w:rsidRPr="00337E9D">
        <w:rPr>
          <w:b/>
        </w:rPr>
        <w:t>.</w:t>
      </w:r>
      <w:r w:rsidR="001A0294">
        <w:rPr>
          <w:b/>
        </w:rPr>
        <w:t xml:space="preserve"> </w:t>
      </w:r>
      <w:r w:rsidR="00240B5A">
        <w:t>Open Module4/Te</w:t>
      </w:r>
      <w:r>
        <w:t>sts/Tests.fs, uncomment test 4-1</w:t>
      </w:r>
      <w:r w:rsidR="00240B5A">
        <w:t>, save</w:t>
      </w:r>
      <w:r w:rsidR="001D453C">
        <w:t xml:space="preserve"> all the files and run “dotnet test M</w:t>
      </w:r>
      <w:r w:rsidR="00D30527">
        <w:t>odule4/Tests” in the command terminal</w:t>
      </w:r>
      <w:r w:rsidR="001D453C">
        <w:t>.</w:t>
      </w:r>
    </w:p>
    <w:p w:rsidR="00904FC8" w:rsidRDefault="00240B5A" w:rsidP="0073635A">
      <w:pPr>
        <w:spacing w:after="0"/>
      </w:pPr>
      <w:r>
        <w:t>.</w:t>
      </w:r>
    </w:p>
    <w:p w:rsidR="00125F0C" w:rsidRDefault="001C6E24" w:rsidP="00125F0C">
      <w:pPr>
        <w:pStyle w:val="Heading2"/>
      </w:pPr>
      <w:r>
        <w:t>Step 2</w:t>
      </w:r>
      <w:r w:rsidR="00125F0C">
        <w:t>: Create a CustomerService class</w:t>
      </w:r>
      <w:r w:rsidR="00993A47">
        <w:t xml:space="preserve"> with an </w:t>
      </w:r>
      <w:r w:rsidR="00993A47" w:rsidRPr="00993A47">
        <w:t>UpgradeCustomer</w:t>
      </w:r>
      <w:r w:rsidR="00993A47">
        <w:t xml:space="preserve"> method</w:t>
      </w:r>
    </w:p>
    <w:p w:rsidR="00125F0C" w:rsidRDefault="00125F0C" w:rsidP="00E81C16">
      <w:pPr>
        <w:spacing w:after="0"/>
      </w:pPr>
    </w:p>
    <w:p w:rsidR="00993A47" w:rsidRDefault="001C6E24" w:rsidP="00993A47">
      <w:pPr>
        <w:spacing w:after="0"/>
      </w:pPr>
      <w:r>
        <w:rPr>
          <w:b/>
        </w:rPr>
        <w:t>2</w:t>
      </w:r>
      <w:r w:rsidR="00125F0C">
        <w:rPr>
          <w:b/>
        </w:rPr>
        <w:t>.1</w:t>
      </w:r>
      <w:r w:rsidR="00125F0C" w:rsidRPr="00337E9D">
        <w:rPr>
          <w:b/>
        </w:rPr>
        <w:t>.</w:t>
      </w:r>
      <w:r w:rsidR="00125F0C"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r w:rsidR="003A7604">
        <w:t>Service</w:t>
      </w:r>
      <w:r w:rsidR="00125F0C">
        <w:t>s.fs and add a “CustomerService” class</w:t>
      </w:r>
      <w:r w:rsidR="004F7E77">
        <w:t xml:space="preserve"> with</w:t>
      </w:r>
      <w:r w:rsidR="00993A47">
        <w:t xml:space="preserve"> a</w:t>
      </w:r>
      <w:r w:rsidR="00EA56C8">
        <w:t>n</w:t>
      </w:r>
      <w:r w:rsidR="004F7E77">
        <w:t xml:space="preserve"> UpgradeCustomers method that</w:t>
      </w:r>
      <w:r w:rsidR="00993A47">
        <w:t>:</w:t>
      </w:r>
    </w:p>
    <w:p w:rsidR="00993A47" w:rsidRDefault="00993A47" w:rsidP="00993A47">
      <w:pPr>
        <w:pStyle w:val="ListParagraph"/>
        <w:numPr>
          <w:ilvl w:val="0"/>
          <w:numId w:val="25"/>
        </w:numPr>
        <w:spacing w:after="0"/>
      </w:pPr>
      <w:r>
        <w:t>Receives the id of the customer</w:t>
      </w:r>
    </w:p>
    <w:p w:rsidR="00993A47" w:rsidRDefault="00993A47" w:rsidP="00EA56C8">
      <w:pPr>
        <w:pStyle w:val="ListParagraph"/>
        <w:numPr>
          <w:ilvl w:val="0"/>
          <w:numId w:val="24"/>
        </w:numPr>
        <w:spacing w:after="0"/>
      </w:pPr>
      <w:r>
        <w:t>F</w:t>
      </w:r>
      <w:r w:rsidR="001C6E24">
        <w:t>inds the customer using Function.getCustomer</w:t>
      </w:r>
      <w:r w:rsidR="004F7E77">
        <w:t xml:space="preserve"> </w:t>
      </w:r>
    </w:p>
    <w:p w:rsidR="004F7E77" w:rsidRDefault="00993A47" w:rsidP="00EA56C8">
      <w:pPr>
        <w:pStyle w:val="ListParagraph"/>
        <w:numPr>
          <w:ilvl w:val="0"/>
          <w:numId w:val="24"/>
        </w:numPr>
        <w:spacing w:after="0"/>
      </w:pPr>
      <w:r>
        <w:t>A</w:t>
      </w:r>
      <w:r w:rsidR="004F7E77">
        <w:t>nd the</w:t>
      </w:r>
      <w:r w:rsidR="00EA56C8">
        <w:t>n</w:t>
      </w:r>
      <w:r w:rsidR="004F7E77">
        <w:t xml:space="preserve"> </w:t>
      </w:r>
      <w:r>
        <w:t>calls Functions.upgradeCustomer</w:t>
      </w:r>
    </w:p>
    <w:p w:rsidR="00125F0C" w:rsidRDefault="00125F0C" w:rsidP="00E81C16">
      <w:pPr>
        <w:spacing w:after="0"/>
      </w:pPr>
    </w:p>
    <w:p w:rsidR="003A7604" w:rsidRDefault="003A7604" w:rsidP="003A7604">
      <w:r>
        <w:lastRenderedPageBreak/>
        <w:t xml:space="preserve"> </w:t>
      </w:r>
      <w:bookmarkStart w:id="32" w:name="_MON_1472413541"/>
      <w:bookmarkEnd w:id="32"/>
      <w:r w:rsidR="00BC07F1">
        <w:rPr>
          <w:noProof/>
        </w:rPr>
        <w:object w:dxaOrig="9026" w:dyaOrig="1603">
          <v:shape id="_x0000_i1026" type="#_x0000_t75" alt="" style="width:454.2pt;height:81.95pt;mso-width-percent:0;mso-height-percent:0;mso-width-percent:0;mso-height-percent:0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619021347" r:id="rId48"/>
        </w:object>
      </w:r>
    </w:p>
    <w:p w:rsidR="00596BE8" w:rsidRDefault="00596BE8" w:rsidP="00E81C16">
      <w:pPr>
        <w:spacing w:after="0"/>
      </w:pPr>
    </w:p>
    <w:p w:rsidR="00656742" w:rsidRDefault="002A1D30" w:rsidP="00656742">
      <w:pPr>
        <w:spacing w:after="0"/>
      </w:pPr>
      <w:r>
        <w:rPr>
          <w:b/>
        </w:rPr>
        <w:t>2</w:t>
      </w:r>
      <w:r w:rsidR="004F7E77">
        <w:rPr>
          <w:b/>
        </w:rPr>
        <w:t>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D11AD7">
        <w:t>Open Module4/Tes</w:t>
      </w:r>
      <w:r>
        <w:t>ts/Tests.fs, uncomment test 4-2</w:t>
      </w:r>
      <w:r w:rsidR="00D11AD7">
        <w:t xml:space="preserve">, save all the files and run </w:t>
      </w:r>
      <w:r w:rsidR="00656742">
        <w:t>“dotnet test M</w:t>
      </w:r>
      <w:r w:rsidR="00D30527">
        <w:t>odule4/Tests” in the command terminal</w:t>
      </w:r>
      <w:r w:rsidR="00656742">
        <w:t>.</w:t>
      </w:r>
    </w:p>
    <w:p w:rsidR="00815DB8" w:rsidRDefault="00815DB8" w:rsidP="00E81C16">
      <w:pPr>
        <w:spacing w:after="0"/>
      </w:pPr>
    </w:p>
    <w:p w:rsidR="00993A47" w:rsidRDefault="00993A47" w:rsidP="00993A47">
      <w:pPr>
        <w:pStyle w:val="Heading2"/>
      </w:pPr>
      <w:r>
        <w:t>Step 3: Add a GetCustomerInfo method to the CustomerService class</w: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Module4/Application/Services.fs and add a method called “GetCustomerInfo” that:</w:t>
      </w:r>
    </w:p>
    <w:p w:rsidR="00993A47" w:rsidRDefault="00993A47" w:rsidP="00993A47">
      <w:pPr>
        <w:pStyle w:val="ListParagraph"/>
        <w:numPr>
          <w:ilvl w:val="0"/>
          <w:numId w:val="24"/>
        </w:numPr>
        <w:spacing w:after="0"/>
      </w:pPr>
      <w:r>
        <w:t>Receives a customer as parameter</w:t>
      </w:r>
    </w:p>
    <w:p w:rsidR="00993A47" w:rsidRDefault="00E45641" w:rsidP="00993A47">
      <w:pPr>
        <w:pStyle w:val="ListParagraph"/>
        <w:numPr>
          <w:ilvl w:val="0"/>
          <w:numId w:val="24"/>
        </w:numPr>
        <w:spacing w:after="0"/>
      </w:pPr>
      <w:r>
        <w:t xml:space="preserve">Calculates whether the customer is adult </w:t>
      </w:r>
      <w:r w:rsidR="00004DA8">
        <w:t xml:space="preserve">or not </w:t>
      </w:r>
      <w:r>
        <w:t>using the Functions.isAdult function</w:t>
      </w:r>
    </w:p>
    <w:p w:rsidR="00E45641" w:rsidRDefault="00E45641" w:rsidP="00993A47">
      <w:pPr>
        <w:pStyle w:val="ListParagraph"/>
        <w:numPr>
          <w:ilvl w:val="0"/>
          <w:numId w:val="24"/>
        </w:numPr>
        <w:spacing w:after="0"/>
      </w:pPr>
      <w:r>
        <w:t>Gets the alert using the Functions.getAlert function</w:t>
      </w:r>
    </w:p>
    <w:p w:rsidR="00E45641" w:rsidRDefault="00E45641" w:rsidP="00E45641">
      <w:pPr>
        <w:pStyle w:val="ListParagraph"/>
        <w:numPr>
          <w:ilvl w:val="0"/>
          <w:numId w:val="24"/>
        </w:numPr>
        <w:spacing w:after="0"/>
      </w:pPr>
      <w:r>
        <w:t>Returns a string with the format "Id: [Id], IsVip: [IsVip]</w:t>
      </w:r>
      <w:r w:rsidR="00231045">
        <w:t>, Credit: [Credit], IsAdult: [IsAdult], Alert: [Alert]</w:t>
      </w:r>
      <w:r w:rsidRPr="00E45641">
        <w:t>"</w:t>
      </w:r>
    </w:p>
    <w:p w:rsidR="00993A47" w:rsidRDefault="00993A47" w:rsidP="00993A47">
      <w:pPr>
        <w:spacing w:after="0"/>
      </w:pPr>
    </w:p>
    <w:p w:rsidR="00993A47" w:rsidRDefault="00993A47" w:rsidP="00993A47">
      <w:r>
        <w:t xml:space="preserve"> </w:t>
      </w:r>
      <w:bookmarkStart w:id="33" w:name="_MON_1540019368"/>
      <w:bookmarkEnd w:id="33"/>
      <w:r w:rsidR="00BC07F1">
        <w:rPr>
          <w:noProof/>
        </w:rPr>
        <w:object w:dxaOrig="9026" w:dyaOrig="2010">
          <v:shape id="_x0000_i1025" type="#_x0000_t75" alt="" style="width:454.2pt;height:101.85pt;mso-width-percent:0;mso-height-percent:0;mso-width-percent:0;mso-height-percent:0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19021348" r:id="rId50"/>
        </w:objec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3.2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Module4/Tes</w:t>
      </w:r>
      <w:r w:rsidR="00E32CF0">
        <w:t>ts/Tests.fs, uncomment test 4-3</w:t>
      </w:r>
      <w:r>
        <w:t xml:space="preserve">, save all the files and run </w:t>
      </w:r>
      <w:r w:rsidR="00656742">
        <w:t>“dotnet test M</w:t>
      </w:r>
      <w:r w:rsidR="00D30527">
        <w:t>odule4/Tests” in the command terminal</w:t>
      </w:r>
      <w:r>
        <w:t>.</w:t>
      </w:r>
    </w:p>
    <w:p w:rsidR="0073635A" w:rsidRDefault="0073635A" w:rsidP="00E81C16">
      <w:pPr>
        <w:spacing w:after="0"/>
      </w:pPr>
    </w:p>
    <w:p w:rsidR="00993A47" w:rsidRDefault="00993A47" w:rsidP="00993A47">
      <w:pPr>
        <w:pStyle w:val="Heading2"/>
      </w:pPr>
      <w:r>
        <w:t>Step 4: Run the application</w:t>
      </w:r>
    </w:p>
    <w:p w:rsidR="00993A47" w:rsidRDefault="00993A47" w:rsidP="00E81C16">
      <w:pPr>
        <w:spacing w:after="0"/>
      </w:pPr>
    </w:p>
    <w:p w:rsidR="00656742" w:rsidRDefault="00993A47" w:rsidP="00656742">
      <w:pPr>
        <w:spacing w:after="0"/>
      </w:pPr>
      <w:r>
        <w:rPr>
          <w:b/>
        </w:rPr>
        <w:t>4.1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r w:rsidR="00585974">
        <w:t xml:space="preserve">Program.fs, uncomment all </w:t>
      </w:r>
      <w:r w:rsidR="00076B17">
        <w:t xml:space="preserve">the code, save all the files and run </w:t>
      </w:r>
      <w:r w:rsidR="00656742">
        <w:t>“dotnet run</w:t>
      </w:r>
      <w:r w:rsidR="007646A8">
        <w:t xml:space="preserve"> -p</w:t>
      </w:r>
      <w:r w:rsidR="00656742">
        <w:t xml:space="preserve"> Module4/</w:t>
      </w:r>
      <w:r w:rsidR="007646A8">
        <w:t>Application</w:t>
      </w:r>
      <w:r w:rsidR="00656742">
        <w:t xml:space="preserve">” in the </w:t>
      </w:r>
      <w:r w:rsidR="00D30527">
        <w:t>command terminal</w:t>
      </w:r>
      <w:r w:rsidR="00656742">
        <w:t>.</w:t>
      </w:r>
    </w:p>
    <w:p w:rsidR="000A0370" w:rsidRDefault="00076B17" w:rsidP="00E81C16">
      <w:pPr>
        <w:spacing w:after="0"/>
      </w:pPr>
      <w:r>
        <w:t>.</w:t>
      </w:r>
    </w:p>
    <w:p w:rsidR="000A0370" w:rsidRDefault="00993A47" w:rsidP="00E81C16">
      <w:pPr>
        <w:spacing w:after="0"/>
      </w:pPr>
      <w:r>
        <w:rPr>
          <w:b/>
        </w:rPr>
        <w:t>4.2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A0370">
        <w:t>Try the applicati</w:t>
      </w:r>
      <w:r w:rsidR="002A1D30">
        <w:t xml:space="preserve">on, upgrade different customer ids. </w:t>
      </w:r>
      <w:r w:rsidR="00625B91">
        <w:t>You should see the following output:</w:t>
      </w:r>
    </w:p>
    <w:p w:rsidR="009B3E90" w:rsidRPr="0073635A" w:rsidRDefault="009B3E90" w:rsidP="00E81C16">
      <w:pPr>
        <w:spacing w:after="0"/>
        <w:rPr>
          <w:sz w:val="12"/>
          <w:szCs w:val="12"/>
        </w:rPr>
      </w:pPr>
    </w:p>
    <w:p w:rsidR="0073635A" w:rsidRDefault="00B41CA2" w:rsidP="0073635A">
      <w:pPr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1EEE910F" wp14:editId="63DB9D2E">
            <wp:extent cx="3540868" cy="109630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94339" cy="111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5A" w:rsidRPr="0073635A" w:rsidRDefault="0073635A" w:rsidP="00625B91">
      <w:pPr>
        <w:spacing w:after="0"/>
        <w:rPr>
          <w:sz w:val="4"/>
          <w:szCs w:val="4"/>
        </w:rPr>
      </w:pPr>
    </w:p>
    <w:p w:rsidR="00625B91" w:rsidRDefault="00625B91" w:rsidP="00625B91">
      <w:pPr>
        <w:spacing w:after="0"/>
      </w:pPr>
      <w:r>
        <w:t>Note that we are not saving the updates, they are just displayed o</w:t>
      </w:r>
      <w:r w:rsidR="002678DB">
        <w:t>n the screen. Trying the same customer id</w:t>
      </w:r>
      <w:r>
        <w:t xml:space="preserve"> multiple times will generate the same output.</w:t>
      </w:r>
    </w:p>
    <w:sectPr w:rsidR="00625B91">
      <w:footerReference w:type="default" r:id="rId5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7F1" w:rsidRDefault="00BC07F1">
      <w:pPr>
        <w:spacing w:after="0" w:line="240" w:lineRule="auto"/>
      </w:pPr>
      <w:r>
        <w:separator/>
      </w:r>
    </w:p>
  </w:endnote>
  <w:endnote w:type="continuationSeparator" w:id="0">
    <w:p w:rsidR="00BC07F1" w:rsidRDefault="00BC0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539" w:rsidRDefault="00BC07F1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1539">
          <w:t>F# Workshop</w:t>
        </w:r>
      </w:sdtContent>
    </w:sdt>
    <w:r w:rsidR="004C1539">
      <w:ptab w:relativeTo="margin" w:alignment="right" w:leader="none"/>
    </w:r>
    <w:r w:rsidR="004C1539">
      <w:fldChar w:fldCharType="begin"/>
    </w:r>
    <w:r w:rsidR="004C1539">
      <w:instrText xml:space="preserve"> PAGE   \* MERGEFORMAT </w:instrText>
    </w:r>
    <w:r w:rsidR="004C1539">
      <w:fldChar w:fldCharType="separate"/>
    </w:r>
    <w:r w:rsidR="00CB0141">
      <w:rPr>
        <w:noProof/>
      </w:rPr>
      <w:t>6</w:t>
    </w:r>
    <w:r w:rsidR="004C15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7F1" w:rsidRDefault="00BC07F1">
      <w:pPr>
        <w:spacing w:after="0" w:line="240" w:lineRule="auto"/>
      </w:pPr>
      <w:r>
        <w:separator/>
      </w:r>
    </w:p>
  </w:footnote>
  <w:footnote w:type="continuationSeparator" w:id="0">
    <w:p w:rsidR="00BC07F1" w:rsidRDefault="00BC0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AF22890"/>
    <w:multiLevelType w:val="hybridMultilevel"/>
    <w:tmpl w:val="9EE8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867CB"/>
    <w:multiLevelType w:val="hybridMultilevel"/>
    <w:tmpl w:val="2B74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6"/>
  </w:num>
  <w:num w:numId="5">
    <w:abstractNumId w:val="23"/>
  </w:num>
  <w:num w:numId="6">
    <w:abstractNumId w:val="1"/>
  </w:num>
  <w:num w:numId="7">
    <w:abstractNumId w:val="24"/>
  </w:num>
  <w:num w:numId="8">
    <w:abstractNumId w:val="7"/>
  </w:num>
  <w:num w:numId="9">
    <w:abstractNumId w:val="14"/>
  </w:num>
  <w:num w:numId="10">
    <w:abstractNumId w:val="4"/>
  </w:num>
  <w:num w:numId="11">
    <w:abstractNumId w:val="18"/>
  </w:num>
  <w:num w:numId="12">
    <w:abstractNumId w:val="2"/>
  </w:num>
  <w:num w:numId="13">
    <w:abstractNumId w:val="25"/>
  </w:num>
  <w:num w:numId="14">
    <w:abstractNumId w:val="12"/>
  </w:num>
  <w:num w:numId="15">
    <w:abstractNumId w:val="17"/>
  </w:num>
  <w:num w:numId="16">
    <w:abstractNumId w:val="15"/>
  </w:num>
  <w:num w:numId="17">
    <w:abstractNumId w:val="16"/>
  </w:num>
  <w:num w:numId="18">
    <w:abstractNumId w:val="0"/>
  </w:num>
  <w:num w:numId="19">
    <w:abstractNumId w:val="20"/>
  </w:num>
  <w:num w:numId="20">
    <w:abstractNumId w:val="8"/>
  </w:num>
  <w:num w:numId="21">
    <w:abstractNumId w:val="21"/>
  </w:num>
  <w:num w:numId="22">
    <w:abstractNumId w:val="13"/>
  </w:num>
  <w:num w:numId="23">
    <w:abstractNumId w:val="10"/>
  </w:num>
  <w:num w:numId="24">
    <w:abstractNumId w:val="19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A5D"/>
    <w:rsid w:val="0000164D"/>
    <w:rsid w:val="00001C62"/>
    <w:rsid w:val="00002EE8"/>
    <w:rsid w:val="00004304"/>
    <w:rsid w:val="00004DA8"/>
    <w:rsid w:val="00005282"/>
    <w:rsid w:val="000055DF"/>
    <w:rsid w:val="0000594E"/>
    <w:rsid w:val="00012619"/>
    <w:rsid w:val="000159B7"/>
    <w:rsid w:val="00017D8D"/>
    <w:rsid w:val="00020806"/>
    <w:rsid w:val="00020F32"/>
    <w:rsid w:val="00022759"/>
    <w:rsid w:val="000233C0"/>
    <w:rsid w:val="000268D4"/>
    <w:rsid w:val="0003374B"/>
    <w:rsid w:val="00033DB5"/>
    <w:rsid w:val="00033F69"/>
    <w:rsid w:val="00040D02"/>
    <w:rsid w:val="00041189"/>
    <w:rsid w:val="00050618"/>
    <w:rsid w:val="000537E1"/>
    <w:rsid w:val="00056CB8"/>
    <w:rsid w:val="0006118A"/>
    <w:rsid w:val="000620E6"/>
    <w:rsid w:val="00067FD3"/>
    <w:rsid w:val="00076578"/>
    <w:rsid w:val="00076B17"/>
    <w:rsid w:val="00077975"/>
    <w:rsid w:val="0008005D"/>
    <w:rsid w:val="00092542"/>
    <w:rsid w:val="0009544F"/>
    <w:rsid w:val="00095916"/>
    <w:rsid w:val="000A0370"/>
    <w:rsid w:val="000A2ED5"/>
    <w:rsid w:val="000A4B6D"/>
    <w:rsid w:val="000A4F58"/>
    <w:rsid w:val="000A76D4"/>
    <w:rsid w:val="000B15B9"/>
    <w:rsid w:val="000B53D0"/>
    <w:rsid w:val="000B5632"/>
    <w:rsid w:val="000C0E35"/>
    <w:rsid w:val="000C3668"/>
    <w:rsid w:val="000C4499"/>
    <w:rsid w:val="000D2674"/>
    <w:rsid w:val="000E1C6A"/>
    <w:rsid w:val="000E2ECD"/>
    <w:rsid w:val="000F2A5D"/>
    <w:rsid w:val="000F46E4"/>
    <w:rsid w:val="00105680"/>
    <w:rsid w:val="00110778"/>
    <w:rsid w:val="001170FE"/>
    <w:rsid w:val="00120F89"/>
    <w:rsid w:val="00125F0C"/>
    <w:rsid w:val="00126892"/>
    <w:rsid w:val="001365EA"/>
    <w:rsid w:val="00137E6F"/>
    <w:rsid w:val="00146B0B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B3073"/>
    <w:rsid w:val="001C1B18"/>
    <w:rsid w:val="001C6E24"/>
    <w:rsid w:val="001C70BB"/>
    <w:rsid w:val="001D453C"/>
    <w:rsid w:val="001E3842"/>
    <w:rsid w:val="001E5D76"/>
    <w:rsid w:val="001F229A"/>
    <w:rsid w:val="001F2544"/>
    <w:rsid w:val="001F2A9E"/>
    <w:rsid w:val="001F3913"/>
    <w:rsid w:val="001F3E6B"/>
    <w:rsid w:val="001F7AD0"/>
    <w:rsid w:val="00203924"/>
    <w:rsid w:val="0020480E"/>
    <w:rsid w:val="002061B8"/>
    <w:rsid w:val="0021014E"/>
    <w:rsid w:val="002126B6"/>
    <w:rsid w:val="00217F4D"/>
    <w:rsid w:val="00221C06"/>
    <w:rsid w:val="00223B71"/>
    <w:rsid w:val="00231045"/>
    <w:rsid w:val="00233956"/>
    <w:rsid w:val="002354FD"/>
    <w:rsid w:val="002365F8"/>
    <w:rsid w:val="002402F0"/>
    <w:rsid w:val="00240B5A"/>
    <w:rsid w:val="00246420"/>
    <w:rsid w:val="00255F27"/>
    <w:rsid w:val="00260B4C"/>
    <w:rsid w:val="0026527D"/>
    <w:rsid w:val="002678DB"/>
    <w:rsid w:val="00270131"/>
    <w:rsid w:val="00274A5B"/>
    <w:rsid w:val="00281A86"/>
    <w:rsid w:val="00284BC2"/>
    <w:rsid w:val="00293564"/>
    <w:rsid w:val="0029746C"/>
    <w:rsid w:val="00297FFC"/>
    <w:rsid w:val="002A1D30"/>
    <w:rsid w:val="002A1E00"/>
    <w:rsid w:val="002A2CCB"/>
    <w:rsid w:val="002A45D1"/>
    <w:rsid w:val="002B1622"/>
    <w:rsid w:val="002B35C2"/>
    <w:rsid w:val="002B7785"/>
    <w:rsid w:val="002C0186"/>
    <w:rsid w:val="002C1487"/>
    <w:rsid w:val="002C1612"/>
    <w:rsid w:val="002C5555"/>
    <w:rsid w:val="002D50F5"/>
    <w:rsid w:val="002D6C22"/>
    <w:rsid w:val="002E0A67"/>
    <w:rsid w:val="002E5499"/>
    <w:rsid w:val="002E71BC"/>
    <w:rsid w:val="002F401D"/>
    <w:rsid w:val="002F4DC2"/>
    <w:rsid w:val="00300248"/>
    <w:rsid w:val="003019FB"/>
    <w:rsid w:val="003056BA"/>
    <w:rsid w:val="0030691C"/>
    <w:rsid w:val="00310C8F"/>
    <w:rsid w:val="003116E3"/>
    <w:rsid w:val="00316D23"/>
    <w:rsid w:val="0032531A"/>
    <w:rsid w:val="00332797"/>
    <w:rsid w:val="003350E2"/>
    <w:rsid w:val="00337E9D"/>
    <w:rsid w:val="003405A5"/>
    <w:rsid w:val="0034431F"/>
    <w:rsid w:val="00347C59"/>
    <w:rsid w:val="00347D82"/>
    <w:rsid w:val="00355463"/>
    <w:rsid w:val="00355AED"/>
    <w:rsid w:val="00357829"/>
    <w:rsid w:val="00357A4C"/>
    <w:rsid w:val="003628D1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1BC"/>
    <w:rsid w:val="003D0B7D"/>
    <w:rsid w:val="003D1DCB"/>
    <w:rsid w:val="003D3B40"/>
    <w:rsid w:val="003D4528"/>
    <w:rsid w:val="003E3C49"/>
    <w:rsid w:val="003E4214"/>
    <w:rsid w:val="003E48B6"/>
    <w:rsid w:val="003E643A"/>
    <w:rsid w:val="00400472"/>
    <w:rsid w:val="004016BC"/>
    <w:rsid w:val="00401CF1"/>
    <w:rsid w:val="00402934"/>
    <w:rsid w:val="0040383E"/>
    <w:rsid w:val="00403D12"/>
    <w:rsid w:val="004068BF"/>
    <w:rsid w:val="00410AC5"/>
    <w:rsid w:val="00410BAB"/>
    <w:rsid w:val="004117CD"/>
    <w:rsid w:val="00415677"/>
    <w:rsid w:val="00424B6F"/>
    <w:rsid w:val="00431004"/>
    <w:rsid w:val="00434C92"/>
    <w:rsid w:val="00437233"/>
    <w:rsid w:val="00442C40"/>
    <w:rsid w:val="0044306A"/>
    <w:rsid w:val="004522FB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A12DA"/>
    <w:rsid w:val="004A2D8F"/>
    <w:rsid w:val="004B018D"/>
    <w:rsid w:val="004B2EBB"/>
    <w:rsid w:val="004B51E5"/>
    <w:rsid w:val="004C0A77"/>
    <w:rsid w:val="004C1539"/>
    <w:rsid w:val="004C4DFC"/>
    <w:rsid w:val="004C59DB"/>
    <w:rsid w:val="004E0C41"/>
    <w:rsid w:val="004E4A8D"/>
    <w:rsid w:val="004F5DC1"/>
    <w:rsid w:val="004F6A48"/>
    <w:rsid w:val="004F7E77"/>
    <w:rsid w:val="005020FC"/>
    <w:rsid w:val="00504F5B"/>
    <w:rsid w:val="00515071"/>
    <w:rsid w:val="0051561C"/>
    <w:rsid w:val="00535394"/>
    <w:rsid w:val="00540C3A"/>
    <w:rsid w:val="00542B11"/>
    <w:rsid w:val="00543B62"/>
    <w:rsid w:val="005448BB"/>
    <w:rsid w:val="00545C13"/>
    <w:rsid w:val="00547719"/>
    <w:rsid w:val="00552D82"/>
    <w:rsid w:val="00553897"/>
    <w:rsid w:val="00564EE5"/>
    <w:rsid w:val="005674DF"/>
    <w:rsid w:val="00574214"/>
    <w:rsid w:val="00574340"/>
    <w:rsid w:val="005759E1"/>
    <w:rsid w:val="005763CF"/>
    <w:rsid w:val="00580745"/>
    <w:rsid w:val="00583262"/>
    <w:rsid w:val="00583807"/>
    <w:rsid w:val="00585974"/>
    <w:rsid w:val="00586354"/>
    <w:rsid w:val="00596BE8"/>
    <w:rsid w:val="00597807"/>
    <w:rsid w:val="005A4514"/>
    <w:rsid w:val="005B615A"/>
    <w:rsid w:val="005B761D"/>
    <w:rsid w:val="005C53D3"/>
    <w:rsid w:val="005E7143"/>
    <w:rsid w:val="005F176E"/>
    <w:rsid w:val="005F532D"/>
    <w:rsid w:val="005F6920"/>
    <w:rsid w:val="00603316"/>
    <w:rsid w:val="006062CC"/>
    <w:rsid w:val="006063E1"/>
    <w:rsid w:val="00614CBF"/>
    <w:rsid w:val="00617068"/>
    <w:rsid w:val="00625B91"/>
    <w:rsid w:val="00627D65"/>
    <w:rsid w:val="00632FE1"/>
    <w:rsid w:val="00634CEF"/>
    <w:rsid w:val="00634E60"/>
    <w:rsid w:val="006559C7"/>
    <w:rsid w:val="00656742"/>
    <w:rsid w:val="00657179"/>
    <w:rsid w:val="006634EE"/>
    <w:rsid w:val="00663532"/>
    <w:rsid w:val="00671DA8"/>
    <w:rsid w:val="0067721B"/>
    <w:rsid w:val="006869B5"/>
    <w:rsid w:val="00686B9D"/>
    <w:rsid w:val="006905F0"/>
    <w:rsid w:val="006A6377"/>
    <w:rsid w:val="006A6822"/>
    <w:rsid w:val="006A73DE"/>
    <w:rsid w:val="006B1D1F"/>
    <w:rsid w:val="006B2055"/>
    <w:rsid w:val="006B4A59"/>
    <w:rsid w:val="006B78B6"/>
    <w:rsid w:val="006B7BCF"/>
    <w:rsid w:val="006C23C1"/>
    <w:rsid w:val="006C7011"/>
    <w:rsid w:val="006D3735"/>
    <w:rsid w:val="006D4E7B"/>
    <w:rsid w:val="006D59CF"/>
    <w:rsid w:val="006D6551"/>
    <w:rsid w:val="006E0D51"/>
    <w:rsid w:val="006E2744"/>
    <w:rsid w:val="006F17D7"/>
    <w:rsid w:val="006F25EE"/>
    <w:rsid w:val="006F3F4D"/>
    <w:rsid w:val="006F6EE0"/>
    <w:rsid w:val="007023E5"/>
    <w:rsid w:val="0070253D"/>
    <w:rsid w:val="007044CF"/>
    <w:rsid w:val="00705A35"/>
    <w:rsid w:val="00705D2B"/>
    <w:rsid w:val="007105B0"/>
    <w:rsid w:val="0071064E"/>
    <w:rsid w:val="0071218A"/>
    <w:rsid w:val="00714308"/>
    <w:rsid w:val="00714DD6"/>
    <w:rsid w:val="00717210"/>
    <w:rsid w:val="0071766D"/>
    <w:rsid w:val="00722022"/>
    <w:rsid w:val="00724CED"/>
    <w:rsid w:val="007309A9"/>
    <w:rsid w:val="00732C0C"/>
    <w:rsid w:val="00734265"/>
    <w:rsid w:val="00735906"/>
    <w:rsid w:val="00735FB9"/>
    <w:rsid w:val="0073635A"/>
    <w:rsid w:val="00741FA4"/>
    <w:rsid w:val="007449BA"/>
    <w:rsid w:val="00744BDE"/>
    <w:rsid w:val="00745A0B"/>
    <w:rsid w:val="00750268"/>
    <w:rsid w:val="007506D4"/>
    <w:rsid w:val="00757D65"/>
    <w:rsid w:val="007646A8"/>
    <w:rsid w:val="00765BEA"/>
    <w:rsid w:val="007737E5"/>
    <w:rsid w:val="00774053"/>
    <w:rsid w:val="0077547E"/>
    <w:rsid w:val="00782D7E"/>
    <w:rsid w:val="00785D07"/>
    <w:rsid w:val="00790691"/>
    <w:rsid w:val="00794537"/>
    <w:rsid w:val="007948C9"/>
    <w:rsid w:val="007972DB"/>
    <w:rsid w:val="007A46C6"/>
    <w:rsid w:val="007A61E0"/>
    <w:rsid w:val="007A6A27"/>
    <w:rsid w:val="007B1A4B"/>
    <w:rsid w:val="007B21A9"/>
    <w:rsid w:val="007C0D60"/>
    <w:rsid w:val="007C3484"/>
    <w:rsid w:val="007D10CD"/>
    <w:rsid w:val="007D3B50"/>
    <w:rsid w:val="007E0568"/>
    <w:rsid w:val="007F5819"/>
    <w:rsid w:val="00804F65"/>
    <w:rsid w:val="00806E90"/>
    <w:rsid w:val="00807030"/>
    <w:rsid w:val="00815DB8"/>
    <w:rsid w:val="00820511"/>
    <w:rsid w:val="00821E2A"/>
    <w:rsid w:val="00822913"/>
    <w:rsid w:val="00830166"/>
    <w:rsid w:val="00831EF5"/>
    <w:rsid w:val="00835336"/>
    <w:rsid w:val="00842330"/>
    <w:rsid w:val="00853D71"/>
    <w:rsid w:val="008547B4"/>
    <w:rsid w:val="0086789F"/>
    <w:rsid w:val="00873104"/>
    <w:rsid w:val="008759DA"/>
    <w:rsid w:val="0087615C"/>
    <w:rsid w:val="008817F5"/>
    <w:rsid w:val="008867F7"/>
    <w:rsid w:val="008879FA"/>
    <w:rsid w:val="00891E93"/>
    <w:rsid w:val="0089370D"/>
    <w:rsid w:val="00897E92"/>
    <w:rsid w:val="008A2D6D"/>
    <w:rsid w:val="008B36F5"/>
    <w:rsid w:val="008C7418"/>
    <w:rsid w:val="008D2B5F"/>
    <w:rsid w:val="008D53BB"/>
    <w:rsid w:val="008D59E6"/>
    <w:rsid w:val="008D66B7"/>
    <w:rsid w:val="008E6D93"/>
    <w:rsid w:val="008F36D7"/>
    <w:rsid w:val="008F3E69"/>
    <w:rsid w:val="008F4F4D"/>
    <w:rsid w:val="009012A7"/>
    <w:rsid w:val="0090137E"/>
    <w:rsid w:val="00904F52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63C09"/>
    <w:rsid w:val="009664B8"/>
    <w:rsid w:val="00971E9A"/>
    <w:rsid w:val="00976D7B"/>
    <w:rsid w:val="00982A31"/>
    <w:rsid w:val="00983CEA"/>
    <w:rsid w:val="00984609"/>
    <w:rsid w:val="0098521F"/>
    <w:rsid w:val="0099253B"/>
    <w:rsid w:val="00993A47"/>
    <w:rsid w:val="00993D4B"/>
    <w:rsid w:val="00995B8D"/>
    <w:rsid w:val="009A5811"/>
    <w:rsid w:val="009A7A15"/>
    <w:rsid w:val="009B1E0F"/>
    <w:rsid w:val="009B3E90"/>
    <w:rsid w:val="009B4554"/>
    <w:rsid w:val="009C0840"/>
    <w:rsid w:val="009C4771"/>
    <w:rsid w:val="009D1B7F"/>
    <w:rsid w:val="009E4795"/>
    <w:rsid w:val="009E6426"/>
    <w:rsid w:val="00A00B43"/>
    <w:rsid w:val="00A03F95"/>
    <w:rsid w:val="00A071F5"/>
    <w:rsid w:val="00A13870"/>
    <w:rsid w:val="00A14AF6"/>
    <w:rsid w:val="00A17153"/>
    <w:rsid w:val="00A27653"/>
    <w:rsid w:val="00A36B31"/>
    <w:rsid w:val="00A37079"/>
    <w:rsid w:val="00A422E5"/>
    <w:rsid w:val="00A45567"/>
    <w:rsid w:val="00A46D60"/>
    <w:rsid w:val="00A52E29"/>
    <w:rsid w:val="00A53A67"/>
    <w:rsid w:val="00A53DEA"/>
    <w:rsid w:val="00A60C9F"/>
    <w:rsid w:val="00A61C73"/>
    <w:rsid w:val="00A65E32"/>
    <w:rsid w:val="00A6602F"/>
    <w:rsid w:val="00A66574"/>
    <w:rsid w:val="00A670FD"/>
    <w:rsid w:val="00A72868"/>
    <w:rsid w:val="00A84D0F"/>
    <w:rsid w:val="00A92D13"/>
    <w:rsid w:val="00A96261"/>
    <w:rsid w:val="00A96A88"/>
    <w:rsid w:val="00AA69A5"/>
    <w:rsid w:val="00AB0C26"/>
    <w:rsid w:val="00AB1422"/>
    <w:rsid w:val="00AB4BA0"/>
    <w:rsid w:val="00AB539E"/>
    <w:rsid w:val="00AC0D99"/>
    <w:rsid w:val="00AC31E5"/>
    <w:rsid w:val="00AC5B4E"/>
    <w:rsid w:val="00AD64BE"/>
    <w:rsid w:val="00AD6825"/>
    <w:rsid w:val="00AD6A24"/>
    <w:rsid w:val="00AE63F5"/>
    <w:rsid w:val="00AE7668"/>
    <w:rsid w:val="00AE7A85"/>
    <w:rsid w:val="00AF45C2"/>
    <w:rsid w:val="00AF5972"/>
    <w:rsid w:val="00AF5DEA"/>
    <w:rsid w:val="00B00E8E"/>
    <w:rsid w:val="00B06572"/>
    <w:rsid w:val="00B154E7"/>
    <w:rsid w:val="00B30798"/>
    <w:rsid w:val="00B30A7D"/>
    <w:rsid w:val="00B31B6F"/>
    <w:rsid w:val="00B31F31"/>
    <w:rsid w:val="00B3273E"/>
    <w:rsid w:val="00B3561B"/>
    <w:rsid w:val="00B35CE0"/>
    <w:rsid w:val="00B41CA2"/>
    <w:rsid w:val="00B438A6"/>
    <w:rsid w:val="00B554CD"/>
    <w:rsid w:val="00B609F6"/>
    <w:rsid w:val="00B720EE"/>
    <w:rsid w:val="00B77118"/>
    <w:rsid w:val="00B81644"/>
    <w:rsid w:val="00B867E7"/>
    <w:rsid w:val="00B86845"/>
    <w:rsid w:val="00B944D4"/>
    <w:rsid w:val="00BA209D"/>
    <w:rsid w:val="00BA2F2C"/>
    <w:rsid w:val="00BA619A"/>
    <w:rsid w:val="00BA67BB"/>
    <w:rsid w:val="00BB13E6"/>
    <w:rsid w:val="00BC07F1"/>
    <w:rsid w:val="00BC305E"/>
    <w:rsid w:val="00BD0A67"/>
    <w:rsid w:val="00BD4E3B"/>
    <w:rsid w:val="00BE52A0"/>
    <w:rsid w:val="00BE52BC"/>
    <w:rsid w:val="00BF348D"/>
    <w:rsid w:val="00BF5F9D"/>
    <w:rsid w:val="00C12B75"/>
    <w:rsid w:val="00C16BF3"/>
    <w:rsid w:val="00C16DFE"/>
    <w:rsid w:val="00C23E26"/>
    <w:rsid w:val="00C24BA7"/>
    <w:rsid w:val="00C27301"/>
    <w:rsid w:val="00C371E2"/>
    <w:rsid w:val="00C4067E"/>
    <w:rsid w:val="00C4224B"/>
    <w:rsid w:val="00C46BF8"/>
    <w:rsid w:val="00C53151"/>
    <w:rsid w:val="00C5317B"/>
    <w:rsid w:val="00C5634C"/>
    <w:rsid w:val="00C57750"/>
    <w:rsid w:val="00C62B7B"/>
    <w:rsid w:val="00C643A5"/>
    <w:rsid w:val="00C6633D"/>
    <w:rsid w:val="00C70850"/>
    <w:rsid w:val="00C7703A"/>
    <w:rsid w:val="00C82306"/>
    <w:rsid w:val="00C86BB0"/>
    <w:rsid w:val="00C8717C"/>
    <w:rsid w:val="00C91859"/>
    <w:rsid w:val="00C955B2"/>
    <w:rsid w:val="00C96D52"/>
    <w:rsid w:val="00CB0141"/>
    <w:rsid w:val="00CB5475"/>
    <w:rsid w:val="00CB5E2D"/>
    <w:rsid w:val="00CB777C"/>
    <w:rsid w:val="00CC1035"/>
    <w:rsid w:val="00CC323C"/>
    <w:rsid w:val="00CC6BBD"/>
    <w:rsid w:val="00CC6E94"/>
    <w:rsid w:val="00CD25FB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2D85"/>
    <w:rsid w:val="00D246F8"/>
    <w:rsid w:val="00D25A89"/>
    <w:rsid w:val="00D30527"/>
    <w:rsid w:val="00D42333"/>
    <w:rsid w:val="00D51A72"/>
    <w:rsid w:val="00D56793"/>
    <w:rsid w:val="00D61FC6"/>
    <w:rsid w:val="00D673E4"/>
    <w:rsid w:val="00D73DAB"/>
    <w:rsid w:val="00D741F4"/>
    <w:rsid w:val="00D750A0"/>
    <w:rsid w:val="00D818CB"/>
    <w:rsid w:val="00D8256E"/>
    <w:rsid w:val="00D90913"/>
    <w:rsid w:val="00DA10D0"/>
    <w:rsid w:val="00DA1A5F"/>
    <w:rsid w:val="00DA2AA2"/>
    <w:rsid w:val="00DA60FA"/>
    <w:rsid w:val="00DA688E"/>
    <w:rsid w:val="00DB6E32"/>
    <w:rsid w:val="00DC27F3"/>
    <w:rsid w:val="00DC3047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19D9"/>
    <w:rsid w:val="00E04D8F"/>
    <w:rsid w:val="00E14755"/>
    <w:rsid w:val="00E14F01"/>
    <w:rsid w:val="00E170CC"/>
    <w:rsid w:val="00E17866"/>
    <w:rsid w:val="00E223DE"/>
    <w:rsid w:val="00E27244"/>
    <w:rsid w:val="00E31F70"/>
    <w:rsid w:val="00E32AFE"/>
    <w:rsid w:val="00E32CF0"/>
    <w:rsid w:val="00E40635"/>
    <w:rsid w:val="00E408A5"/>
    <w:rsid w:val="00E414EA"/>
    <w:rsid w:val="00E415D3"/>
    <w:rsid w:val="00E41F9E"/>
    <w:rsid w:val="00E443E6"/>
    <w:rsid w:val="00E4471A"/>
    <w:rsid w:val="00E45112"/>
    <w:rsid w:val="00E45641"/>
    <w:rsid w:val="00E603F0"/>
    <w:rsid w:val="00E61283"/>
    <w:rsid w:val="00E61489"/>
    <w:rsid w:val="00E62558"/>
    <w:rsid w:val="00E630A3"/>
    <w:rsid w:val="00E6331E"/>
    <w:rsid w:val="00E63BBB"/>
    <w:rsid w:val="00E66E49"/>
    <w:rsid w:val="00E77591"/>
    <w:rsid w:val="00E8093B"/>
    <w:rsid w:val="00E81C16"/>
    <w:rsid w:val="00E8352D"/>
    <w:rsid w:val="00E85880"/>
    <w:rsid w:val="00E91592"/>
    <w:rsid w:val="00E93493"/>
    <w:rsid w:val="00E96EB3"/>
    <w:rsid w:val="00EA0994"/>
    <w:rsid w:val="00EA56C8"/>
    <w:rsid w:val="00EB27EE"/>
    <w:rsid w:val="00EB28FE"/>
    <w:rsid w:val="00EB2B0A"/>
    <w:rsid w:val="00EC23A3"/>
    <w:rsid w:val="00EC28B2"/>
    <w:rsid w:val="00EC3538"/>
    <w:rsid w:val="00EC6E9E"/>
    <w:rsid w:val="00ED5212"/>
    <w:rsid w:val="00ED6AB1"/>
    <w:rsid w:val="00EE024A"/>
    <w:rsid w:val="00EE481C"/>
    <w:rsid w:val="00EF1A87"/>
    <w:rsid w:val="00EF2688"/>
    <w:rsid w:val="00EF6745"/>
    <w:rsid w:val="00F019DF"/>
    <w:rsid w:val="00F02768"/>
    <w:rsid w:val="00F02F70"/>
    <w:rsid w:val="00F031C5"/>
    <w:rsid w:val="00F2343F"/>
    <w:rsid w:val="00F250AE"/>
    <w:rsid w:val="00F26F2C"/>
    <w:rsid w:val="00F277D8"/>
    <w:rsid w:val="00F27849"/>
    <w:rsid w:val="00F34C72"/>
    <w:rsid w:val="00F41EE8"/>
    <w:rsid w:val="00F41FF5"/>
    <w:rsid w:val="00F4458A"/>
    <w:rsid w:val="00F45EEC"/>
    <w:rsid w:val="00F51F31"/>
    <w:rsid w:val="00F522E2"/>
    <w:rsid w:val="00F564F4"/>
    <w:rsid w:val="00F63333"/>
    <w:rsid w:val="00F64DAE"/>
    <w:rsid w:val="00F7002E"/>
    <w:rsid w:val="00F73439"/>
    <w:rsid w:val="00F815C5"/>
    <w:rsid w:val="00F850E3"/>
    <w:rsid w:val="00F86C8B"/>
    <w:rsid w:val="00F93E07"/>
    <w:rsid w:val="00F97607"/>
    <w:rsid w:val="00FA188F"/>
    <w:rsid w:val="00FA52E4"/>
    <w:rsid w:val="00FA6B00"/>
    <w:rsid w:val="00FA6ECF"/>
    <w:rsid w:val="00FA7352"/>
    <w:rsid w:val="00FB1B98"/>
    <w:rsid w:val="00FB2458"/>
    <w:rsid w:val="00FB3A4C"/>
    <w:rsid w:val="00FC5BB7"/>
    <w:rsid w:val="00FD79D6"/>
    <w:rsid w:val="00FE4261"/>
    <w:rsid w:val="00FE4789"/>
    <w:rsid w:val="00FF06E3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022F55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  <w:style w:type="character" w:styleId="Mention">
    <w:name w:val="Mention"/>
    <w:basedOn w:val="DefaultParagraphFont"/>
    <w:uiPriority w:val="99"/>
    <w:semiHidden/>
    <w:unhideWhenUsed/>
    <w:rsid w:val="00AB142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4.emf"/><Relationship Id="rId21" Type="http://schemas.openxmlformats.org/officeDocument/2006/relationships/image" Target="media/image5.e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18.emf"/><Relationship Id="rId50" Type="http://schemas.openxmlformats.org/officeDocument/2006/relationships/oleObject" Target="embeddings/oleObject19.bin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9" Type="http://schemas.openxmlformats.org/officeDocument/2006/relationships/image" Target="media/image9.emf"/><Relationship Id="rId11" Type="http://schemas.openxmlformats.org/officeDocument/2006/relationships/hyperlink" Target="https://github.com/jorgef/fsharpworkshop" TargetMode="Externa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3.emf"/><Relationship Id="rId40" Type="http://schemas.openxmlformats.org/officeDocument/2006/relationships/oleObject" Target="embeddings/oleObject14.bin"/><Relationship Id="rId45" Type="http://schemas.openxmlformats.org/officeDocument/2006/relationships/image" Target="media/image17.emf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fsharpworkshop.com/" TargetMode="Externa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oleObject" Target="embeddings/oleObject16.bin"/><Relationship Id="rId52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fsharpworkshop.com/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emf"/><Relationship Id="rId30" Type="http://schemas.openxmlformats.org/officeDocument/2006/relationships/oleObject" Target="embeddings/oleObject9.bin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oleObject" Target="embeddings/oleObject18.bin"/><Relationship Id="rId8" Type="http://schemas.openxmlformats.org/officeDocument/2006/relationships/endnotes" Target="endnotes.xml"/><Relationship Id="rId51" Type="http://schemas.openxmlformats.org/officeDocument/2006/relationships/image" Target="media/image20.png"/><Relationship Id="rId3" Type="http://schemas.openxmlformats.org/officeDocument/2006/relationships/numbering" Target="numbering.xml"/><Relationship Id="rId12" Type="http://schemas.openxmlformats.org/officeDocument/2006/relationships/hyperlink" Target="https://github.com/jorgef/fsharpworkshop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0" Type="http://schemas.openxmlformats.org/officeDocument/2006/relationships/oleObject" Target="embeddings/oleObject4.bin"/><Relationship Id="rId41" Type="http://schemas.openxmlformats.org/officeDocument/2006/relationships/image" Target="media/image15.emf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1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639"/>
    <w:rsid w:val="00002398"/>
    <w:rsid w:val="00075247"/>
    <w:rsid w:val="00075FDC"/>
    <w:rsid w:val="00081601"/>
    <w:rsid w:val="000B5E3A"/>
    <w:rsid w:val="00114D05"/>
    <w:rsid w:val="001F6720"/>
    <w:rsid w:val="00222C92"/>
    <w:rsid w:val="00247955"/>
    <w:rsid w:val="00271777"/>
    <w:rsid w:val="002B7D49"/>
    <w:rsid w:val="00327A65"/>
    <w:rsid w:val="00366B9B"/>
    <w:rsid w:val="00375C90"/>
    <w:rsid w:val="003D494B"/>
    <w:rsid w:val="00420B20"/>
    <w:rsid w:val="004374C3"/>
    <w:rsid w:val="00443E19"/>
    <w:rsid w:val="00531D99"/>
    <w:rsid w:val="005C226A"/>
    <w:rsid w:val="005E6728"/>
    <w:rsid w:val="005F4E5A"/>
    <w:rsid w:val="006105F2"/>
    <w:rsid w:val="006110FF"/>
    <w:rsid w:val="00615C05"/>
    <w:rsid w:val="00636217"/>
    <w:rsid w:val="006A333E"/>
    <w:rsid w:val="006A3CD6"/>
    <w:rsid w:val="006D19F7"/>
    <w:rsid w:val="00770CBA"/>
    <w:rsid w:val="007748AF"/>
    <w:rsid w:val="007B2EF6"/>
    <w:rsid w:val="00802186"/>
    <w:rsid w:val="0082279D"/>
    <w:rsid w:val="0082765B"/>
    <w:rsid w:val="008357EC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AF5F37"/>
    <w:rsid w:val="00BA1EAB"/>
    <w:rsid w:val="00BA7574"/>
    <w:rsid w:val="00BC7246"/>
    <w:rsid w:val="00C4323B"/>
    <w:rsid w:val="00C60711"/>
    <w:rsid w:val="00C627E0"/>
    <w:rsid w:val="00C834C5"/>
    <w:rsid w:val="00D05DDE"/>
    <w:rsid w:val="00D10EA2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9D7E2E-56AB-2545-887F-762FFF4A8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C:\Users\Jorge\AppData\Roaming\Microsoft\Templates\Business plan.dotx</Template>
  <TotalTime>477</TotalTime>
  <Pages>12</Pages>
  <Words>1932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40</cp:revision>
  <cp:lastPrinted>2016-12-04T11:55:00Z</cp:lastPrinted>
  <dcterms:created xsi:type="dcterms:W3CDTF">2016-12-04T15:00:00Z</dcterms:created>
  <dcterms:modified xsi:type="dcterms:W3CDTF">2019-05-10T23:22:00Z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